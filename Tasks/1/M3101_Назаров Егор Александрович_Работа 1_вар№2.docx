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023" w:rsidRPr="00527F5E" w:rsidRDefault="00527F5E" w:rsidP="00B3147D">
      <w:pPr>
        <w:pStyle w:val="paragraph"/>
        <w:ind w:firstLine="0"/>
        <w:jc w:val="center"/>
      </w:pPr>
      <w:r>
        <w:t>МИНИСТЕРСТВО ВЫСШЕГО ОБРАЗОВАНИЯ И НАУКИ РОССИЙСКОЙ ФЕДЕРАЦИИ</w:t>
      </w:r>
    </w:p>
    <w:p w:rsidR="00912023" w:rsidRPr="00527F5E" w:rsidRDefault="00527F5E" w:rsidP="00B3147D">
      <w:pPr>
        <w:pStyle w:val="paragraph"/>
        <w:ind w:firstLine="0"/>
        <w:jc w:val="center"/>
      </w:pPr>
      <w:r>
        <w:t>Федеральное государственное образовательное учреждение высшего образования</w:t>
      </w:r>
    </w:p>
    <w:p w:rsidR="00912023" w:rsidRPr="00527F5E" w:rsidRDefault="00527F5E" w:rsidP="00B3147D">
      <w:pPr>
        <w:pStyle w:val="paragraph"/>
        <w:ind w:firstLine="0"/>
        <w:jc w:val="center"/>
      </w:pPr>
      <w:r>
        <w:t>Санкт-Петербургский национальный исследовательский университет информационных технологий</w:t>
      </w:r>
      <w:r w:rsidR="007414FC">
        <w:t>,</w:t>
      </w:r>
      <w:r>
        <w:t xml:space="preserve"> механики и оптики</w:t>
      </w:r>
    </w:p>
    <w:p w:rsidR="00912023" w:rsidRPr="00527F5E" w:rsidRDefault="00527F5E" w:rsidP="00B3147D">
      <w:pPr>
        <w:pStyle w:val="paragraph"/>
        <w:ind w:firstLine="0"/>
        <w:jc w:val="center"/>
      </w:pPr>
      <w:proofErr w:type="spellStart"/>
      <w:r>
        <w:t>Мегафакультет</w:t>
      </w:r>
      <w:proofErr w:type="spellEnd"/>
      <w:r>
        <w:t> трансляционных информационных технологий</w:t>
      </w:r>
    </w:p>
    <w:p w:rsidR="009D34EA" w:rsidRPr="009D34EA" w:rsidRDefault="00527F5E" w:rsidP="00FD5EEA">
      <w:pPr>
        <w:pStyle w:val="paragraph"/>
        <w:spacing w:after="1440" w:afterAutospacing="0"/>
        <w:ind w:firstLine="0"/>
        <w:jc w:val="center"/>
      </w:pPr>
      <w:r>
        <w:t>Факультет информационных технологий и программирования</w:t>
      </w:r>
    </w:p>
    <w:p w:rsidR="00527F5E" w:rsidRDefault="00527F5E" w:rsidP="00B3147D">
      <w:pPr>
        <w:pStyle w:val="paragraph"/>
        <w:ind w:firstLine="0"/>
        <w:jc w:val="center"/>
        <w:rPr>
          <w:rFonts w:ascii="Arial" w:hAnsi="Arial" w:cs="Arial"/>
          <w:sz w:val="18"/>
          <w:szCs w:val="18"/>
        </w:rPr>
      </w:pPr>
      <w:r>
        <w:rPr>
          <w:b/>
          <w:bCs/>
        </w:rPr>
        <w:t>Лабораторная работа №1</w:t>
      </w:r>
    </w:p>
    <w:p w:rsidR="00527F5E" w:rsidRDefault="00527F5E" w:rsidP="00B3147D">
      <w:pPr>
        <w:pStyle w:val="paragraph"/>
        <w:ind w:firstLine="0"/>
        <w:jc w:val="center"/>
        <w:rPr>
          <w:rFonts w:ascii="Arial" w:hAnsi="Arial" w:cs="Arial"/>
          <w:sz w:val="18"/>
          <w:szCs w:val="18"/>
        </w:rPr>
      </w:pPr>
      <w:r>
        <w:rPr>
          <w:b/>
          <w:bCs/>
        </w:rPr>
        <w:t>По дисциплине </w:t>
      </w:r>
      <w:r>
        <w:rPr>
          <w:b/>
          <w:bCs/>
          <w:color w:val="000000"/>
        </w:rPr>
        <w:t>«Введение в цифровую культуру и программирование»</w:t>
      </w:r>
    </w:p>
    <w:p w:rsidR="00527F5E" w:rsidRPr="00FD5EEA" w:rsidRDefault="00527F5E" w:rsidP="00FD5EEA">
      <w:pPr>
        <w:pStyle w:val="paragraph"/>
        <w:spacing w:after="1680" w:afterAutospacing="0"/>
        <w:ind w:firstLine="0"/>
        <w:jc w:val="center"/>
        <w:rPr>
          <w:rFonts w:ascii="Arial" w:hAnsi="Arial" w:cs="Arial"/>
          <w:sz w:val="18"/>
          <w:szCs w:val="18"/>
        </w:rPr>
      </w:pPr>
      <w:r>
        <w:rPr>
          <w:b/>
          <w:bCs/>
          <w:color w:val="000000"/>
        </w:rPr>
        <w:t>Оформление текстового документа со сложной структур</w:t>
      </w:r>
      <w:r w:rsidR="009D34EA">
        <w:rPr>
          <w:b/>
          <w:bCs/>
          <w:color w:val="000000"/>
        </w:rPr>
        <w:t>ой</w:t>
      </w:r>
    </w:p>
    <w:p w:rsidR="00527F5E" w:rsidRPr="009D34EA" w:rsidRDefault="00527F5E" w:rsidP="00B3147D">
      <w:pPr>
        <w:pStyle w:val="paragraph"/>
        <w:ind w:left="6096" w:firstLine="0"/>
        <w:jc w:val="left"/>
        <w:rPr>
          <w:rFonts w:ascii="Arial" w:hAnsi="Arial" w:cs="Arial"/>
          <w:sz w:val="18"/>
          <w:szCs w:val="18"/>
        </w:rPr>
      </w:pPr>
      <w:r>
        <w:rPr>
          <w:b/>
          <w:bCs/>
          <w:color w:val="000000"/>
        </w:rPr>
        <w:t>Выполнил студент группы №M3101:</w:t>
      </w:r>
      <w:r w:rsidR="00912023">
        <w:rPr>
          <w:rFonts w:ascii="Arial" w:hAnsi="Arial" w:cs="Arial"/>
          <w:sz w:val="18"/>
          <w:szCs w:val="18"/>
        </w:rPr>
        <w:br/>
      </w:r>
      <w:r>
        <w:rPr>
          <w:b/>
          <w:bCs/>
          <w:i/>
          <w:iCs/>
          <w:color w:val="000000"/>
        </w:rPr>
        <w:t>Назаров Егор Александрович</w:t>
      </w:r>
    </w:p>
    <w:p w:rsidR="00527F5E" w:rsidRPr="009D34EA" w:rsidRDefault="00527F5E" w:rsidP="00B3147D">
      <w:pPr>
        <w:pStyle w:val="paragraph"/>
        <w:ind w:left="6096" w:firstLine="0"/>
        <w:jc w:val="left"/>
        <w:rPr>
          <w:rFonts w:ascii="Arial" w:hAnsi="Arial" w:cs="Arial"/>
          <w:sz w:val="18"/>
          <w:szCs w:val="18"/>
        </w:rPr>
      </w:pPr>
      <w:r>
        <w:rPr>
          <w:b/>
          <w:bCs/>
          <w:color w:val="000000"/>
        </w:rPr>
        <w:t>Проверил:</w:t>
      </w:r>
      <w:r w:rsidR="00912023">
        <w:rPr>
          <w:rFonts w:ascii="Arial" w:hAnsi="Arial" w:cs="Arial"/>
          <w:sz w:val="18"/>
          <w:szCs w:val="18"/>
        </w:rPr>
        <w:br/>
      </w:r>
      <w:proofErr w:type="spellStart"/>
      <w:r>
        <w:rPr>
          <w:b/>
          <w:bCs/>
          <w:i/>
          <w:iCs/>
          <w:color w:val="000000"/>
        </w:rPr>
        <w:t>Хлопотов</w:t>
      </w:r>
      <w:proofErr w:type="spellEnd"/>
      <w:r>
        <w:rPr>
          <w:b/>
          <w:bCs/>
          <w:i/>
          <w:iCs/>
          <w:color w:val="000000"/>
        </w:rPr>
        <w:t> Максим Валерьеви</w:t>
      </w:r>
      <w:r w:rsidR="009D34EA">
        <w:rPr>
          <w:b/>
          <w:bCs/>
          <w:i/>
          <w:iCs/>
          <w:color w:val="000000"/>
        </w:rPr>
        <w:t>ч</w:t>
      </w:r>
    </w:p>
    <w:p w:rsidR="00527F5E" w:rsidRDefault="00527F5E" w:rsidP="00FD5EEA">
      <w:pPr>
        <w:pStyle w:val="paragraph"/>
        <w:spacing w:before="2880" w:beforeAutospacing="0"/>
        <w:ind w:firstLine="0"/>
        <w:jc w:val="center"/>
        <w:rPr>
          <w:rFonts w:ascii="Arial" w:hAnsi="Arial" w:cs="Arial"/>
          <w:sz w:val="18"/>
          <w:szCs w:val="18"/>
        </w:rPr>
      </w:pPr>
      <w:r>
        <w:rPr>
          <w:b/>
          <w:bCs/>
          <w:color w:val="000000"/>
        </w:rPr>
        <w:t>САНКТ-ПЕТЕРБУРГ</w:t>
      </w:r>
    </w:p>
    <w:p w:rsidR="00FC3B7C" w:rsidRPr="00FC3B7C" w:rsidRDefault="00527F5E" w:rsidP="00557C0F">
      <w:pPr>
        <w:pStyle w:val="paragraph"/>
        <w:ind w:firstLine="0"/>
        <w:jc w:val="center"/>
        <w:rPr>
          <w:b/>
          <w:bCs/>
          <w:color w:val="000000"/>
          <w:lang w:val="en-US"/>
        </w:rPr>
      </w:pPr>
      <w:r w:rsidRPr="00FC3B7C">
        <w:rPr>
          <w:b/>
          <w:bCs/>
          <w:color w:val="000000"/>
          <w:lang w:val="en-US"/>
        </w:rPr>
        <w:t>2019</w:t>
      </w:r>
      <w:r w:rsidR="0044764E" w:rsidRPr="00FC3B7C">
        <w:rPr>
          <w:b/>
          <w:bCs/>
          <w:color w:val="000000"/>
          <w:lang w:val="en-US"/>
        </w:rPr>
        <w:br w:type="page"/>
      </w:r>
    </w:p>
    <w:sdt>
      <w:sdtPr>
        <w:rPr>
          <w:b w:val="0"/>
          <w:bCs w:val="0"/>
          <w:sz w:val="24"/>
          <w:szCs w:val="24"/>
        </w:rPr>
        <w:id w:val="-1626226448"/>
        <w:docPartObj>
          <w:docPartGallery w:val="Table of Contents"/>
          <w:docPartUnique/>
        </w:docPartObj>
      </w:sdtPr>
      <w:sdtEndPr>
        <w:rPr>
          <w:noProof/>
          <w:sz w:val="20"/>
          <w:szCs w:val="20"/>
        </w:rPr>
      </w:sdtEndPr>
      <w:sdtContent>
        <w:p w:rsidR="00FC3B7C" w:rsidRPr="00AE28F2" w:rsidRDefault="00FC3B7C" w:rsidP="00AE28F2">
          <w:pPr>
            <w:pStyle w:val="TOCHeading"/>
          </w:pPr>
          <w:r w:rsidRPr="00AE28F2">
            <w:t>ОГЛАВЛЕНИЕ</w:t>
          </w:r>
        </w:p>
        <w:p w:rsidR="00AE732C" w:rsidRDefault="00FC3B7C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color w:val="auto"/>
              <w:sz w:val="24"/>
              <w:szCs w:val="24"/>
              <w:lang w:eastAsia="en-GB"/>
            </w:rPr>
          </w:pPr>
          <w:r w:rsidRPr="00BB3327">
            <w:rPr>
              <w:noProof w:val="0"/>
            </w:rPr>
            <w:fldChar w:fldCharType="begin"/>
          </w:r>
          <w:r w:rsidRPr="00BB3327">
            <w:instrText xml:space="preserve"> TOC \o "1-3" \h \z \u </w:instrText>
          </w:r>
          <w:r w:rsidRPr="00BB3327">
            <w:rPr>
              <w:noProof w:val="0"/>
            </w:rPr>
            <w:fldChar w:fldCharType="separate"/>
          </w:r>
          <w:hyperlink w:anchor="_Toc20760600" w:history="1">
            <w:r w:rsidR="00AE732C" w:rsidRPr="00B42CF1">
              <w:rPr>
                <w:rStyle w:val="Hyperlink"/>
              </w:rPr>
              <w:t>Программа телепередач</w:t>
            </w:r>
            <w:r w:rsidR="00AE732C">
              <w:rPr>
                <w:webHidden/>
              </w:rPr>
              <w:tab/>
            </w:r>
            <w:r w:rsidR="00AE732C">
              <w:rPr>
                <w:webHidden/>
              </w:rPr>
              <w:fldChar w:fldCharType="begin"/>
            </w:r>
            <w:r w:rsidR="00AE732C">
              <w:rPr>
                <w:webHidden/>
              </w:rPr>
              <w:instrText xml:space="preserve"> PAGEREF _Toc20760600 \h </w:instrText>
            </w:r>
            <w:r w:rsidR="00AE732C">
              <w:rPr>
                <w:webHidden/>
              </w:rPr>
            </w:r>
            <w:r w:rsidR="00AE732C">
              <w:rPr>
                <w:webHidden/>
              </w:rPr>
              <w:fldChar w:fldCharType="separate"/>
            </w:r>
            <w:r w:rsidR="00AE732C">
              <w:rPr>
                <w:webHidden/>
              </w:rPr>
              <w:t>3</w:t>
            </w:r>
            <w:r w:rsidR="00AE732C">
              <w:rPr>
                <w:webHidden/>
              </w:rPr>
              <w:fldChar w:fldCharType="end"/>
            </w:r>
          </w:hyperlink>
        </w:p>
        <w:p w:rsidR="00AE732C" w:rsidRDefault="000F795E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z w:val="24"/>
              <w:szCs w:val="24"/>
              <w:lang w:eastAsia="en-GB"/>
            </w:rPr>
          </w:pPr>
          <w:hyperlink w:anchor="_Toc20760601" w:history="1">
            <w:r w:rsidR="00AE732C" w:rsidRPr="00B42CF1">
              <w:rPr>
                <w:rStyle w:val="Hyperlink"/>
              </w:rPr>
              <w:t>Россия 1</w:t>
            </w:r>
            <w:r w:rsidR="00AE732C">
              <w:rPr>
                <w:webHidden/>
              </w:rPr>
              <w:tab/>
            </w:r>
            <w:r w:rsidR="00AE732C">
              <w:rPr>
                <w:webHidden/>
              </w:rPr>
              <w:fldChar w:fldCharType="begin"/>
            </w:r>
            <w:r w:rsidR="00AE732C">
              <w:rPr>
                <w:webHidden/>
              </w:rPr>
              <w:instrText xml:space="preserve"> PAGEREF _Toc20760601 \h </w:instrText>
            </w:r>
            <w:r w:rsidR="00AE732C">
              <w:rPr>
                <w:webHidden/>
              </w:rPr>
            </w:r>
            <w:r w:rsidR="00AE732C">
              <w:rPr>
                <w:webHidden/>
              </w:rPr>
              <w:fldChar w:fldCharType="separate"/>
            </w:r>
            <w:r w:rsidR="00AE732C">
              <w:rPr>
                <w:webHidden/>
              </w:rPr>
              <w:t>3</w:t>
            </w:r>
            <w:r w:rsidR="00AE732C">
              <w:rPr>
                <w:webHidden/>
              </w:rPr>
              <w:fldChar w:fldCharType="end"/>
            </w:r>
          </w:hyperlink>
        </w:p>
        <w:p w:rsidR="00AE732C" w:rsidRDefault="000F795E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z w:val="24"/>
              <w:szCs w:val="24"/>
              <w:lang w:eastAsia="en-GB"/>
            </w:rPr>
          </w:pPr>
          <w:hyperlink w:anchor="_Toc20760602" w:history="1">
            <w:r w:rsidR="00AE732C" w:rsidRPr="00B42CF1">
              <w:rPr>
                <w:rStyle w:val="Hyperlink"/>
              </w:rPr>
              <w:t>22.09.19</w:t>
            </w:r>
            <w:r w:rsidR="00AE732C">
              <w:rPr>
                <w:webHidden/>
              </w:rPr>
              <w:tab/>
            </w:r>
            <w:r w:rsidR="00AE732C">
              <w:rPr>
                <w:webHidden/>
              </w:rPr>
              <w:fldChar w:fldCharType="begin"/>
            </w:r>
            <w:r w:rsidR="00AE732C">
              <w:rPr>
                <w:webHidden/>
              </w:rPr>
              <w:instrText xml:space="preserve"> PAGEREF _Toc20760602 \h </w:instrText>
            </w:r>
            <w:r w:rsidR="00AE732C">
              <w:rPr>
                <w:webHidden/>
              </w:rPr>
            </w:r>
            <w:r w:rsidR="00AE732C">
              <w:rPr>
                <w:webHidden/>
              </w:rPr>
              <w:fldChar w:fldCharType="separate"/>
            </w:r>
            <w:r w:rsidR="00AE732C">
              <w:rPr>
                <w:webHidden/>
              </w:rPr>
              <w:t>3</w:t>
            </w:r>
            <w:r w:rsidR="00AE732C">
              <w:rPr>
                <w:webHidden/>
              </w:rPr>
              <w:fldChar w:fldCharType="end"/>
            </w:r>
          </w:hyperlink>
        </w:p>
        <w:p w:rsidR="00AE732C" w:rsidRDefault="000F795E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z w:val="24"/>
              <w:szCs w:val="24"/>
              <w:lang w:eastAsia="en-GB"/>
            </w:rPr>
          </w:pPr>
          <w:hyperlink w:anchor="_Toc20760603" w:history="1">
            <w:r w:rsidR="00AE732C" w:rsidRPr="00B42CF1">
              <w:rPr>
                <w:rStyle w:val="Hyperlink"/>
              </w:rPr>
              <w:t>23.09.19</w:t>
            </w:r>
            <w:r w:rsidR="00AE732C">
              <w:rPr>
                <w:webHidden/>
              </w:rPr>
              <w:tab/>
            </w:r>
            <w:r w:rsidR="00AE732C">
              <w:rPr>
                <w:webHidden/>
              </w:rPr>
              <w:fldChar w:fldCharType="begin"/>
            </w:r>
            <w:r w:rsidR="00AE732C">
              <w:rPr>
                <w:webHidden/>
              </w:rPr>
              <w:instrText xml:space="preserve"> PAGEREF _Toc20760603 \h </w:instrText>
            </w:r>
            <w:r w:rsidR="00AE732C">
              <w:rPr>
                <w:webHidden/>
              </w:rPr>
            </w:r>
            <w:r w:rsidR="00AE732C">
              <w:rPr>
                <w:webHidden/>
              </w:rPr>
              <w:fldChar w:fldCharType="separate"/>
            </w:r>
            <w:r w:rsidR="00AE732C">
              <w:rPr>
                <w:webHidden/>
              </w:rPr>
              <w:t>3</w:t>
            </w:r>
            <w:r w:rsidR="00AE732C">
              <w:rPr>
                <w:webHidden/>
              </w:rPr>
              <w:fldChar w:fldCharType="end"/>
            </w:r>
          </w:hyperlink>
        </w:p>
        <w:p w:rsidR="00AE732C" w:rsidRDefault="000F795E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z w:val="24"/>
              <w:szCs w:val="24"/>
              <w:lang w:eastAsia="en-GB"/>
            </w:rPr>
          </w:pPr>
          <w:hyperlink w:anchor="_Toc20760604" w:history="1">
            <w:r w:rsidR="00AE732C" w:rsidRPr="00B42CF1">
              <w:rPr>
                <w:rStyle w:val="Hyperlink"/>
              </w:rPr>
              <w:t>МАТЧ!</w:t>
            </w:r>
            <w:r w:rsidR="00AE732C">
              <w:rPr>
                <w:webHidden/>
              </w:rPr>
              <w:tab/>
            </w:r>
            <w:r w:rsidR="00AE732C">
              <w:rPr>
                <w:webHidden/>
              </w:rPr>
              <w:fldChar w:fldCharType="begin"/>
            </w:r>
            <w:r w:rsidR="00AE732C">
              <w:rPr>
                <w:webHidden/>
              </w:rPr>
              <w:instrText xml:space="preserve"> PAGEREF _Toc20760604 \h </w:instrText>
            </w:r>
            <w:r w:rsidR="00AE732C">
              <w:rPr>
                <w:webHidden/>
              </w:rPr>
            </w:r>
            <w:r w:rsidR="00AE732C">
              <w:rPr>
                <w:webHidden/>
              </w:rPr>
              <w:fldChar w:fldCharType="separate"/>
            </w:r>
            <w:r w:rsidR="00AE732C">
              <w:rPr>
                <w:webHidden/>
              </w:rPr>
              <w:t>4</w:t>
            </w:r>
            <w:r w:rsidR="00AE732C">
              <w:rPr>
                <w:webHidden/>
              </w:rPr>
              <w:fldChar w:fldCharType="end"/>
            </w:r>
          </w:hyperlink>
        </w:p>
        <w:p w:rsidR="00AE732C" w:rsidRDefault="000F795E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z w:val="24"/>
              <w:szCs w:val="24"/>
              <w:lang w:eastAsia="en-GB"/>
            </w:rPr>
          </w:pPr>
          <w:hyperlink w:anchor="_Toc20760605" w:history="1">
            <w:r w:rsidR="00AE732C" w:rsidRPr="00B42CF1">
              <w:rPr>
                <w:rStyle w:val="Hyperlink"/>
              </w:rPr>
              <w:t>22.09.19</w:t>
            </w:r>
            <w:r w:rsidR="00AE732C">
              <w:rPr>
                <w:webHidden/>
              </w:rPr>
              <w:tab/>
            </w:r>
            <w:r w:rsidR="00AE732C">
              <w:rPr>
                <w:webHidden/>
              </w:rPr>
              <w:fldChar w:fldCharType="begin"/>
            </w:r>
            <w:r w:rsidR="00AE732C">
              <w:rPr>
                <w:webHidden/>
              </w:rPr>
              <w:instrText xml:space="preserve"> PAGEREF _Toc20760605 \h </w:instrText>
            </w:r>
            <w:r w:rsidR="00AE732C">
              <w:rPr>
                <w:webHidden/>
              </w:rPr>
            </w:r>
            <w:r w:rsidR="00AE732C">
              <w:rPr>
                <w:webHidden/>
              </w:rPr>
              <w:fldChar w:fldCharType="separate"/>
            </w:r>
            <w:r w:rsidR="00AE732C">
              <w:rPr>
                <w:webHidden/>
              </w:rPr>
              <w:t>4</w:t>
            </w:r>
            <w:r w:rsidR="00AE732C">
              <w:rPr>
                <w:webHidden/>
              </w:rPr>
              <w:fldChar w:fldCharType="end"/>
            </w:r>
          </w:hyperlink>
        </w:p>
        <w:p w:rsidR="00AE732C" w:rsidRDefault="000F795E">
          <w:pPr>
            <w:pStyle w:val="TOC3"/>
            <w:rPr>
              <w:rFonts w:asciiTheme="minorHAnsi" w:eastAsiaTheme="minorEastAsia" w:hAnsiTheme="minorHAnsi" w:cstheme="minorBidi"/>
              <w:i w:val="0"/>
              <w:iCs w:val="0"/>
              <w:color w:val="auto"/>
              <w:sz w:val="24"/>
              <w:szCs w:val="24"/>
              <w:lang w:eastAsia="en-GB"/>
            </w:rPr>
          </w:pPr>
          <w:hyperlink w:anchor="_Toc20760606" w:history="1">
            <w:r w:rsidR="00AE732C" w:rsidRPr="00B42CF1">
              <w:rPr>
                <w:rStyle w:val="Hyperlink"/>
              </w:rPr>
              <w:t>23.09.19</w:t>
            </w:r>
            <w:r w:rsidR="00AE732C">
              <w:rPr>
                <w:webHidden/>
              </w:rPr>
              <w:tab/>
            </w:r>
            <w:r w:rsidR="00AE732C">
              <w:rPr>
                <w:webHidden/>
              </w:rPr>
              <w:fldChar w:fldCharType="begin"/>
            </w:r>
            <w:r w:rsidR="00AE732C">
              <w:rPr>
                <w:webHidden/>
              </w:rPr>
              <w:instrText xml:space="preserve"> PAGEREF _Toc20760606 \h </w:instrText>
            </w:r>
            <w:r w:rsidR="00AE732C">
              <w:rPr>
                <w:webHidden/>
              </w:rPr>
            </w:r>
            <w:r w:rsidR="00AE732C">
              <w:rPr>
                <w:webHidden/>
              </w:rPr>
              <w:fldChar w:fldCharType="separate"/>
            </w:r>
            <w:r w:rsidR="00AE732C">
              <w:rPr>
                <w:webHidden/>
              </w:rPr>
              <w:t>4</w:t>
            </w:r>
            <w:r w:rsidR="00AE732C">
              <w:rPr>
                <w:webHidden/>
              </w:rPr>
              <w:fldChar w:fldCharType="end"/>
            </w:r>
          </w:hyperlink>
        </w:p>
        <w:p w:rsidR="00AE732C" w:rsidRDefault="000F795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color w:val="auto"/>
              <w:sz w:val="24"/>
              <w:szCs w:val="24"/>
              <w:lang w:eastAsia="en-GB"/>
            </w:rPr>
          </w:pPr>
          <w:hyperlink w:anchor="_Toc20760607" w:history="1">
            <w:r w:rsidR="00AE732C" w:rsidRPr="00B42CF1">
              <w:rPr>
                <w:rStyle w:val="Hyperlink"/>
              </w:rPr>
              <w:t>Рецензия на кинофильм «</w:t>
            </w:r>
            <w:r w:rsidR="00AE732C" w:rsidRPr="00B42CF1">
              <w:rPr>
                <w:rStyle w:val="Hyperlink"/>
                <w:lang w:val="en-US"/>
              </w:rPr>
              <w:t>the</w:t>
            </w:r>
            <w:r w:rsidR="00AE732C" w:rsidRPr="00B42CF1">
              <w:rPr>
                <w:rStyle w:val="Hyperlink"/>
              </w:rPr>
              <w:t xml:space="preserve"> </w:t>
            </w:r>
            <w:r w:rsidR="00AE732C" w:rsidRPr="00B42CF1">
              <w:rPr>
                <w:rStyle w:val="Hyperlink"/>
                <w:lang w:val="en-US"/>
              </w:rPr>
              <w:t>room</w:t>
            </w:r>
            <w:r w:rsidR="00AE732C" w:rsidRPr="00B42CF1">
              <w:rPr>
                <w:rStyle w:val="Hyperlink"/>
              </w:rPr>
              <w:t>», 2003 год</w:t>
            </w:r>
            <w:r w:rsidR="00AE732C">
              <w:rPr>
                <w:webHidden/>
              </w:rPr>
              <w:tab/>
            </w:r>
            <w:r w:rsidR="00AE732C">
              <w:rPr>
                <w:webHidden/>
              </w:rPr>
              <w:fldChar w:fldCharType="begin"/>
            </w:r>
            <w:r w:rsidR="00AE732C">
              <w:rPr>
                <w:webHidden/>
              </w:rPr>
              <w:instrText xml:space="preserve"> PAGEREF _Toc20760607 \h </w:instrText>
            </w:r>
            <w:r w:rsidR="00AE732C">
              <w:rPr>
                <w:webHidden/>
              </w:rPr>
            </w:r>
            <w:r w:rsidR="00AE732C">
              <w:rPr>
                <w:webHidden/>
              </w:rPr>
              <w:fldChar w:fldCharType="separate"/>
            </w:r>
            <w:r w:rsidR="00AE732C">
              <w:rPr>
                <w:webHidden/>
              </w:rPr>
              <w:t>6</w:t>
            </w:r>
            <w:r w:rsidR="00AE732C">
              <w:rPr>
                <w:webHidden/>
              </w:rPr>
              <w:fldChar w:fldCharType="end"/>
            </w:r>
          </w:hyperlink>
        </w:p>
        <w:p w:rsidR="00AE732C" w:rsidRDefault="000F795E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z w:val="24"/>
              <w:szCs w:val="24"/>
              <w:lang w:eastAsia="en-GB"/>
            </w:rPr>
          </w:pPr>
          <w:hyperlink w:anchor="_Toc20760608" w:history="1">
            <w:r w:rsidR="00AE732C" w:rsidRPr="00B42CF1">
              <w:rPr>
                <w:rStyle w:val="Hyperlink"/>
                <w:lang w:val="en-US"/>
              </w:rPr>
              <w:t>«Anyway, how’s your sex life?»</w:t>
            </w:r>
            <w:r w:rsidR="00AE732C">
              <w:rPr>
                <w:webHidden/>
              </w:rPr>
              <w:tab/>
            </w:r>
            <w:r w:rsidR="00AE732C">
              <w:rPr>
                <w:webHidden/>
              </w:rPr>
              <w:fldChar w:fldCharType="begin"/>
            </w:r>
            <w:r w:rsidR="00AE732C">
              <w:rPr>
                <w:webHidden/>
              </w:rPr>
              <w:instrText xml:space="preserve"> PAGEREF _Toc20760608 \h </w:instrText>
            </w:r>
            <w:r w:rsidR="00AE732C">
              <w:rPr>
                <w:webHidden/>
              </w:rPr>
            </w:r>
            <w:r w:rsidR="00AE732C">
              <w:rPr>
                <w:webHidden/>
              </w:rPr>
              <w:fldChar w:fldCharType="separate"/>
            </w:r>
            <w:r w:rsidR="00AE732C">
              <w:rPr>
                <w:webHidden/>
              </w:rPr>
              <w:t>6</w:t>
            </w:r>
            <w:r w:rsidR="00AE732C">
              <w:rPr>
                <w:webHidden/>
              </w:rPr>
              <w:fldChar w:fldCharType="end"/>
            </w:r>
          </w:hyperlink>
        </w:p>
        <w:p w:rsidR="00AE732C" w:rsidRDefault="000F795E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z w:val="24"/>
              <w:szCs w:val="24"/>
              <w:lang w:eastAsia="en-GB"/>
            </w:rPr>
          </w:pPr>
          <w:hyperlink w:anchor="_Toc20760609" w:history="1">
            <w:r w:rsidR="00AE732C" w:rsidRPr="00B42CF1">
              <w:rPr>
                <w:rStyle w:val="Hyperlink"/>
              </w:rPr>
              <w:t>Томми Вайсо — легенда.</w:t>
            </w:r>
            <w:r w:rsidR="00AE732C">
              <w:rPr>
                <w:webHidden/>
              </w:rPr>
              <w:tab/>
            </w:r>
            <w:r w:rsidR="00AE732C">
              <w:rPr>
                <w:webHidden/>
              </w:rPr>
              <w:fldChar w:fldCharType="begin"/>
            </w:r>
            <w:r w:rsidR="00AE732C">
              <w:rPr>
                <w:webHidden/>
              </w:rPr>
              <w:instrText xml:space="preserve"> PAGEREF _Toc20760609 \h </w:instrText>
            </w:r>
            <w:r w:rsidR="00AE732C">
              <w:rPr>
                <w:webHidden/>
              </w:rPr>
            </w:r>
            <w:r w:rsidR="00AE732C">
              <w:rPr>
                <w:webHidden/>
              </w:rPr>
              <w:fldChar w:fldCharType="separate"/>
            </w:r>
            <w:r w:rsidR="00AE732C">
              <w:rPr>
                <w:webHidden/>
              </w:rPr>
              <w:t>6</w:t>
            </w:r>
            <w:r w:rsidR="00AE732C">
              <w:rPr>
                <w:webHidden/>
              </w:rPr>
              <w:fldChar w:fldCharType="end"/>
            </w:r>
          </w:hyperlink>
        </w:p>
        <w:p w:rsidR="00AE732C" w:rsidRDefault="000F795E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z w:val="24"/>
              <w:szCs w:val="24"/>
              <w:lang w:eastAsia="en-GB"/>
            </w:rPr>
          </w:pPr>
          <w:hyperlink w:anchor="_Toc20760610" w:history="1">
            <w:r w:rsidR="00AE732C" w:rsidRPr="00B42CF1">
              <w:rPr>
                <w:rStyle w:val="Hyperlink"/>
              </w:rPr>
              <w:t>Томми Вайсо — новатор.</w:t>
            </w:r>
            <w:r w:rsidR="00AE732C">
              <w:rPr>
                <w:webHidden/>
              </w:rPr>
              <w:tab/>
            </w:r>
            <w:r w:rsidR="00AE732C">
              <w:rPr>
                <w:webHidden/>
              </w:rPr>
              <w:fldChar w:fldCharType="begin"/>
            </w:r>
            <w:r w:rsidR="00AE732C">
              <w:rPr>
                <w:webHidden/>
              </w:rPr>
              <w:instrText xml:space="preserve"> PAGEREF _Toc20760610 \h </w:instrText>
            </w:r>
            <w:r w:rsidR="00AE732C">
              <w:rPr>
                <w:webHidden/>
              </w:rPr>
            </w:r>
            <w:r w:rsidR="00AE732C">
              <w:rPr>
                <w:webHidden/>
              </w:rPr>
              <w:fldChar w:fldCharType="separate"/>
            </w:r>
            <w:r w:rsidR="00AE732C">
              <w:rPr>
                <w:webHidden/>
              </w:rPr>
              <w:t>6</w:t>
            </w:r>
            <w:r w:rsidR="00AE732C">
              <w:rPr>
                <w:webHidden/>
              </w:rPr>
              <w:fldChar w:fldCharType="end"/>
            </w:r>
          </w:hyperlink>
        </w:p>
        <w:p w:rsidR="00AE732C" w:rsidRDefault="000F795E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z w:val="24"/>
              <w:szCs w:val="24"/>
              <w:lang w:eastAsia="en-GB"/>
            </w:rPr>
          </w:pPr>
          <w:hyperlink w:anchor="_Toc20760611" w:history="1">
            <w:r w:rsidR="00AE732C" w:rsidRPr="00B42CF1">
              <w:rPr>
                <w:rStyle w:val="Hyperlink"/>
              </w:rPr>
              <w:t>Томми Вайсо — драматург.</w:t>
            </w:r>
            <w:r w:rsidR="00AE732C">
              <w:rPr>
                <w:webHidden/>
              </w:rPr>
              <w:tab/>
            </w:r>
            <w:r w:rsidR="00AE732C">
              <w:rPr>
                <w:webHidden/>
              </w:rPr>
              <w:fldChar w:fldCharType="begin"/>
            </w:r>
            <w:r w:rsidR="00AE732C">
              <w:rPr>
                <w:webHidden/>
              </w:rPr>
              <w:instrText xml:space="preserve"> PAGEREF _Toc20760611 \h </w:instrText>
            </w:r>
            <w:r w:rsidR="00AE732C">
              <w:rPr>
                <w:webHidden/>
              </w:rPr>
            </w:r>
            <w:r w:rsidR="00AE732C">
              <w:rPr>
                <w:webHidden/>
              </w:rPr>
              <w:fldChar w:fldCharType="separate"/>
            </w:r>
            <w:r w:rsidR="00AE732C">
              <w:rPr>
                <w:webHidden/>
              </w:rPr>
              <w:t>7</w:t>
            </w:r>
            <w:r w:rsidR="00AE732C">
              <w:rPr>
                <w:webHidden/>
              </w:rPr>
              <w:fldChar w:fldCharType="end"/>
            </w:r>
          </w:hyperlink>
        </w:p>
        <w:p w:rsidR="00AE732C" w:rsidRDefault="000F795E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z w:val="24"/>
              <w:szCs w:val="24"/>
              <w:lang w:eastAsia="en-GB"/>
            </w:rPr>
          </w:pPr>
          <w:hyperlink w:anchor="_Toc20760612" w:history="1">
            <w:r w:rsidR="00AE732C" w:rsidRPr="00B42CF1">
              <w:rPr>
                <w:rStyle w:val="Hyperlink"/>
              </w:rPr>
              <w:t>Томми Вайсо — гений.</w:t>
            </w:r>
            <w:r w:rsidR="00AE732C">
              <w:rPr>
                <w:webHidden/>
              </w:rPr>
              <w:tab/>
            </w:r>
            <w:r w:rsidR="00AE732C">
              <w:rPr>
                <w:webHidden/>
              </w:rPr>
              <w:fldChar w:fldCharType="begin"/>
            </w:r>
            <w:r w:rsidR="00AE732C">
              <w:rPr>
                <w:webHidden/>
              </w:rPr>
              <w:instrText xml:space="preserve"> PAGEREF _Toc20760612 \h </w:instrText>
            </w:r>
            <w:r w:rsidR="00AE732C">
              <w:rPr>
                <w:webHidden/>
              </w:rPr>
            </w:r>
            <w:r w:rsidR="00AE732C">
              <w:rPr>
                <w:webHidden/>
              </w:rPr>
              <w:fldChar w:fldCharType="separate"/>
            </w:r>
            <w:r w:rsidR="00AE732C">
              <w:rPr>
                <w:webHidden/>
              </w:rPr>
              <w:t>7</w:t>
            </w:r>
            <w:r w:rsidR="00AE732C">
              <w:rPr>
                <w:webHidden/>
              </w:rPr>
              <w:fldChar w:fldCharType="end"/>
            </w:r>
          </w:hyperlink>
        </w:p>
        <w:p w:rsidR="00AE732C" w:rsidRDefault="000F795E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z w:val="24"/>
              <w:szCs w:val="24"/>
              <w:lang w:eastAsia="en-GB"/>
            </w:rPr>
          </w:pPr>
          <w:hyperlink w:anchor="_Toc20760613" w:history="1">
            <w:r w:rsidR="00AE732C" w:rsidRPr="00B42CF1">
              <w:rPr>
                <w:rStyle w:val="Hyperlink"/>
              </w:rPr>
              <w:t>Заключение</w:t>
            </w:r>
            <w:r w:rsidR="00AE732C">
              <w:rPr>
                <w:webHidden/>
              </w:rPr>
              <w:tab/>
            </w:r>
            <w:r w:rsidR="00AE732C">
              <w:rPr>
                <w:webHidden/>
              </w:rPr>
              <w:fldChar w:fldCharType="begin"/>
            </w:r>
            <w:r w:rsidR="00AE732C">
              <w:rPr>
                <w:webHidden/>
              </w:rPr>
              <w:instrText xml:space="preserve"> PAGEREF _Toc20760613 \h </w:instrText>
            </w:r>
            <w:r w:rsidR="00AE732C">
              <w:rPr>
                <w:webHidden/>
              </w:rPr>
            </w:r>
            <w:r w:rsidR="00AE732C">
              <w:rPr>
                <w:webHidden/>
              </w:rPr>
              <w:fldChar w:fldCharType="separate"/>
            </w:r>
            <w:r w:rsidR="00AE732C">
              <w:rPr>
                <w:webHidden/>
              </w:rPr>
              <w:t>8</w:t>
            </w:r>
            <w:r w:rsidR="00AE732C">
              <w:rPr>
                <w:webHidden/>
              </w:rPr>
              <w:fldChar w:fldCharType="end"/>
            </w:r>
          </w:hyperlink>
        </w:p>
        <w:p w:rsidR="00AE732C" w:rsidRDefault="000F795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color w:val="auto"/>
              <w:sz w:val="24"/>
              <w:szCs w:val="24"/>
              <w:lang w:eastAsia="en-GB"/>
            </w:rPr>
          </w:pPr>
          <w:hyperlink w:anchor="_Toc20760614" w:history="1">
            <w:r w:rsidR="00AE732C" w:rsidRPr="00B42CF1">
              <w:rPr>
                <w:rStyle w:val="Hyperlink"/>
              </w:rPr>
              <w:t>Памятка по геометрии – вычисление площади праллелограмма</w:t>
            </w:r>
            <w:r w:rsidR="00AE732C">
              <w:rPr>
                <w:webHidden/>
              </w:rPr>
              <w:tab/>
            </w:r>
            <w:r w:rsidR="00AE732C">
              <w:rPr>
                <w:webHidden/>
              </w:rPr>
              <w:fldChar w:fldCharType="begin"/>
            </w:r>
            <w:r w:rsidR="00AE732C">
              <w:rPr>
                <w:webHidden/>
              </w:rPr>
              <w:instrText xml:space="preserve"> PAGEREF _Toc20760614 \h </w:instrText>
            </w:r>
            <w:r w:rsidR="00AE732C">
              <w:rPr>
                <w:webHidden/>
              </w:rPr>
            </w:r>
            <w:r w:rsidR="00AE732C">
              <w:rPr>
                <w:webHidden/>
              </w:rPr>
              <w:fldChar w:fldCharType="separate"/>
            </w:r>
            <w:r w:rsidR="00AE732C">
              <w:rPr>
                <w:webHidden/>
              </w:rPr>
              <w:t>9</w:t>
            </w:r>
            <w:r w:rsidR="00AE732C">
              <w:rPr>
                <w:webHidden/>
              </w:rPr>
              <w:fldChar w:fldCharType="end"/>
            </w:r>
          </w:hyperlink>
        </w:p>
        <w:p w:rsidR="00AE732C" w:rsidRDefault="000F795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color w:val="auto"/>
              <w:sz w:val="24"/>
              <w:szCs w:val="24"/>
              <w:lang w:eastAsia="en-GB"/>
            </w:rPr>
          </w:pPr>
          <w:hyperlink w:anchor="_Toc20760615" w:history="1">
            <w:r w:rsidR="00AE732C" w:rsidRPr="00B42CF1">
              <w:rPr>
                <w:rStyle w:val="Hyperlink"/>
              </w:rPr>
              <w:t>прогноз погоды</w:t>
            </w:r>
            <w:r w:rsidR="00AE732C">
              <w:rPr>
                <w:webHidden/>
              </w:rPr>
              <w:tab/>
            </w:r>
            <w:r w:rsidR="00AE732C">
              <w:rPr>
                <w:webHidden/>
              </w:rPr>
              <w:fldChar w:fldCharType="begin"/>
            </w:r>
            <w:r w:rsidR="00AE732C">
              <w:rPr>
                <w:webHidden/>
              </w:rPr>
              <w:instrText xml:space="preserve"> PAGEREF _Toc20760615 \h </w:instrText>
            </w:r>
            <w:r w:rsidR="00AE732C">
              <w:rPr>
                <w:webHidden/>
              </w:rPr>
            </w:r>
            <w:r w:rsidR="00AE732C">
              <w:rPr>
                <w:webHidden/>
              </w:rPr>
              <w:fldChar w:fldCharType="separate"/>
            </w:r>
            <w:r w:rsidR="00AE732C">
              <w:rPr>
                <w:webHidden/>
              </w:rPr>
              <w:t>10</w:t>
            </w:r>
            <w:r w:rsidR="00AE732C">
              <w:rPr>
                <w:webHidden/>
              </w:rPr>
              <w:fldChar w:fldCharType="end"/>
            </w:r>
          </w:hyperlink>
        </w:p>
        <w:p w:rsidR="00AE732C" w:rsidRDefault="000F795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caps w:val="0"/>
              <w:color w:val="auto"/>
              <w:sz w:val="24"/>
              <w:szCs w:val="24"/>
              <w:lang w:eastAsia="en-GB"/>
            </w:rPr>
          </w:pPr>
          <w:hyperlink w:anchor="_Toc20760616" w:history="1">
            <w:r w:rsidR="00AE732C" w:rsidRPr="00B42CF1">
              <w:rPr>
                <w:rStyle w:val="Hyperlink"/>
              </w:rPr>
              <w:t>Расписание группы М3101</w:t>
            </w:r>
            <w:r w:rsidR="00AE732C">
              <w:rPr>
                <w:webHidden/>
              </w:rPr>
              <w:tab/>
            </w:r>
            <w:r w:rsidR="00AE732C">
              <w:rPr>
                <w:webHidden/>
              </w:rPr>
              <w:fldChar w:fldCharType="begin"/>
            </w:r>
            <w:r w:rsidR="00AE732C">
              <w:rPr>
                <w:webHidden/>
              </w:rPr>
              <w:instrText xml:space="preserve"> PAGEREF _Toc20760616 \h </w:instrText>
            </w:r>
            <w:r w:rsidR="00AE732C">
              <w:rPr>
                <w:webHidden/>
              </w:rPr>
            </w:r>
            <w:r w:rsidR="00AE732C">
              <w:rPr>
                <w:webHidden/>
              </w:rPr>
              <w:fldChar w:fldCharType="separate"/>
            </w:r>
            <w:r w:rsidR="00AE732C">
              <w:rPr>
                <w:webHidden/>
              </w:rPr>
              <w:t>11</w:t>
            </w:r>
            <w:r w:rsidR="00AE732C">
              <w:rPr>
                <w:webHidden/>
              </w:rPr>
              <w:fldChar w:fldCharType="end"/>
            </w:r>
          </w:hyperlink>
        </w:p>
        <w:p w:rsidR="00AE732C" w:rsidRDefault="000F795E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z w:val="24"/>
              <w:szCs w:val="24"/>
              <w:lang w:eastAsia="en-GB"/>
            </w:rPr>
          </w:pPr>
          <w:hyperlink w:anchor="_Toc20760617" w:history="1">
            <w:r w:rsidR="00AE732C" w:rsidRPr="00B42CF1">
              <w:rPr>
                <w:rStyle w:val="Hyperlink"/>
              </w:rPr>
              <w:t>Пара</w:t>
            </w:r>
            <w:r w:rsidR="00AE732C">
              <w:rPr>
                <w:webHidden/>
              </w:rPr>
              <w:tab/>
            </w:r>
            <w:r w:rsidR="00AE732C">
              <w:rPr>
                <w:webHidden/>
              </w:rPr>
              <w:fldChar w:fldCharType="begin"/>
            </w:r>
            <w:r w:rsidR="00AE732C">
              <w:rPr>
                <w:webHidden/>
              </w:rPr>
              <w:instrText xml:space="preserve"> PAGEREF _Toc20760617 \h </w:instrText>
            </w:r>
            <w:r w:rsidR="00AE732C">
              <w:rPr>
                <w:webHidden/>
              </w:rPr>
            </w:r>
            <w:r w:rsidR="00AE732C">
              <w:rPr>
                <w:webHidden/>
              </w:rPr>
              <w:fldChar w:fldCharType="separate"/>
            </w:r>
            <w:r w:rsidR="00AE732C">
              <w:rPr>
                <w:webHidden/>
              </w:rPr>
              <w:t>11</w:t>
            </w:r>
            <w:r w:rsidR="00AE732C">
              <w:rPr>
                <w:webHidden/>
              </w:rPr>
              <w:fldChar w:fldCharType="end"/>
            </w:r>
          </w:hyperlink>
        </w:p>
        <w:p w:rsidR="00AE732C" w:rsidRDefault="000F795E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z w:val="24"/>
              <w:szCs w:val="24"/>
              <w:lang w:eastAsia="en-GB"/>
            </w:rPr>
          </w:pPr>
          <w:hyperlink w:anchor="_Toc20760618" w:history="1">
            <w:r w:rsidR="00AE732C" w:rsidRPr="00B42CF1">
              <w:rPr>
                <w:rStyle w:val="Hyperlink"/>
              </w:rPr>
              <w:t>Время</w:t>
            </w:r>
            <w:r w:rsidR="00AE732C">
              <w:rPr>
                <w:webHidden/>
              </w:rPr>
              <w:tab/>
            </w:r>
            <w:r w:rsidR="00AE732C">
              <w:rPr>
                <w:webHidden/>
              </w:rPr>
              <w:fldChar w:fldCharType="begin"/>
            </w:r>
            <w:r w:rsidR="00AE732C">
              <w:rPr>
                <w:webHidden/>
              </w:rPr>
              <w:instrText xml:space="preserve"> PAGEREF _Toc20760618 \h </w:instrText>
            </w:r>
            <w:r w:rsidR="00AE732C">
              <w:rPr>
                <w:webHidden/>
              </w:rPr>
            </w:r>
            <w:r w:rsidR="00AE732C">
              <w:rPr>
                <w:webHidden/>
              </w:rPr>
              <w:fldChar w:fldCharType="separate"/>
            </w:r>
            <w:r w:rsidR="00AE732C">
              <w:rPr>
                <w:webHidden/>
              </w:rPr>
              <w:t>11</w:t>
            </w:r>
            <w:r w:rsidR="00AE732C">
              <w:rPr>
                <w:webHidden/>
              </w:rPr>
              <w:fldChar w:fldCharType="end"/>
            </w:r>
          </w:hyperlink>
        </w:p>
        <w:p w:rsidR="00AE732C" w:rsidRDefault="000F795E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z w:val="24"/>
              <w:szCs w:val="24"/>
              <w:lang w:eastAsia="en-GB"/>
            </w:rPr>
          </w:pPr>
          <w:hyperlink w:anchor="_Toc20760619" w:history="1">
            <w:r w:rsidR="00AE732C" w:rsidRPr="00B42CF1">
              <w:rPr>
                <w:rStyle w:val="Hyperlink"/>
              </w:rPr>
              <w:t>Аудитория</w:t>
            </w:r>
            <w:r w:rsidR="00AE732C">
              <w:rPr>
                <w:webHidden/>
              </w:rPr>
              <w:tab/>
            </w:r>
            <w:r w:rsidR="00AE732C">
              <w:rPr>
                <w:webHidden/>
              </w:rPr>
              <w:fldChar w:fldCharType="begin"/>
            </w:r>
            <w:r w:rsidR="00AE732C">
              <w:rPr>
                <w:webHidden/>
              </w:rPr>
              <w:instrText xml:space="preserve"> PAGEREF _Toc20760619 \h </w:instrText>
            </w:r>
            <w:r w:rsidR="00AE732C">
              <w:rPr>
                <w:webHidden/>
              </w:rPr>
            </w:r>
            <w:r w:rsidR="00AE732C">
              <w:rPr>
                <w:webHidden/>
              </w:rPr>
              <w:fldChar w:fldCharType="separate"/>
            </w:r>
            <w:r w:rsidR="00AE732C">
              <w:rPr>
                <w:webHidden/>
              </w:rPr>
              <w:t>11</w:t>
            </w:r>
            <w:r w:rsidR="00AE732C">
              <w:rPr>
                <w:webHidden/>
              </w:rPr>
              <w:fldChar w:fldCharType="end"/>
            </w:r>
          </w:hyperlink>
        </w:p>
        <w:p w:rsidR="00AE732C" w:rsidRDefault="000F795E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z w:val="24"/>
              <w:szCs w:val="24"/>
              <w:lang w:eastAsia="en-GB"/>
            </w:rPr>
          </w:pPr>
          <w:hyperlink w:anchor="_Toc20760620" w:history="1">
            <w:r w:rsidR="00AE732C" w:rsidRPr="00B42CF1">
              <w:rPr>
                <w:rStyle w:val="Hyperlink"/>
              </w:rPr>
              <w:t>Предмет</w:t>
            </w:r>
            <w:r w:rsidR="00AE732C">
              <w:rPr>
                <w:webHidden/>
              </w:rPr>
              <w:tab/>
            </w:r>
            <w:r w:rsidR="00AE732C">
              <w:rPr>
                <w:webHidden/>
              </w:rPr>
              <w:fldChar w:fldCharType="begin"/>
            </w:r>
            <w:r w:rsidR="00AE732C">
              <w:rPr>
                <w:webHidden/>
              </w:rPr>
              <w:instrText xml:space="preserve"> PAGEREF _Toc20760620 \h </w:instrText>
            </w:r>
            <w:r w:rsidR="00AE732C">
              <w:rPr>
                <w:webHidden/>
              </w:rPr>
            </w:r>
            <w:r w:rsidR="00AE732C">
              <w:rPr>
                <w:webHidden/>
              </w:rPr>
              <w:fldChar w:fldCharType="separate"/>
            </w:r>
            <w:r w:rsidR="00AE732C">
              <w:rPr>
                <w:webHidden/>
              </w:rPr>
              <w:t>11</w:t>
            </w:r>
            <w:r w:rsidR="00AE732C">
              <w:rPr>
                <w:webHidden/>
              </w:rPr>
              <w:fldChar w:fldCharType="end"/>
            </w:r>
          </w:hyperlink>
        </w:p>
        <w:p w:rsidR="00AE732C" w:rsidRDefault="000F795E">
          <w:pPr>
            <w:pStyle w:val="TOC2"/>
            <w:rPr>
              <w:rFonts w:asciiTheme="minorHAnsi" w:eastAsiaTheme="minorEastAsia" w:hAnsiTheme="minorHAnsi" w:cstheme="minorBidi"/>
              <w:smallCaps w:val="0"/>
              <w:color w:val="auto"/>
              <w:sz w:val="24"/>
              <w:szCs w:val="24"/>
              <w:lang w:eastAsia="en-GB"/>
            </w:rPr>
          </w:pPr>
          <w:hyperlink w:anchor="_Toc20760621" w:history="1">
            <w:r w:rsidR="00AE732C" w:rsidRPr="00B42CF1">
              <w:rPr>
                <w:rStyle w:val="Hyperlink"/>
              </w:rPr>
              <w:t>Преподаватель</w:t>
            </w:r>
            <w:r w:rsidR="00AE732C">
              <w:rPr>
                <w:webHidden/>
              </w:rPr>
              <w:tab/>
            </w:r>
            <w:r w:rsidR="00AE732C">
              <w:rPr>
                <w:webHidden/>
              </w:rPr>
              <w:fldChar w:fldCharType="begin"/>
            </w:r>
            <w:r w:rsidR="00AE732C">
              <w:rPr>
                <w:webHidden/>
              </w:rPr>
              <w:instrText xml:space="preserve"> PAGEREF _Toc20760621 \h </w:instrText>
            </w:r>
            <w:r w:rsidR="00AE732C">
              <w:rPr>
                <w:webHidden/>
              </w:rPr>
            </w:r>
            <w:r w:rsidR="00AE732C">
              <w:rPr>
                <w:webHidden/>
              </w:rPr>
              <w:fldChar w:fldCharType="separate"/>
            </w:r>
            <w:r w:rsidR="00AE732C">
              <w:rPr>
                <w:webHidden/>
              </w:rPr>
              <w:t>11</w:t>
            </w:r>
            <w:r w:rsidR="00AE732C">
              <w:rPr>
                <w:webHidden/>
              </w:rPr>
              <w:fldChar w:fldCharType="end"/>
            </w:r>
          </w:hyperlink>
        </w:p>
        <w:p w:rsidR="0044764E" w:rsidRPr="00637411" w:rsidRDefault="00FC3B7C" w:rsidP="00637411">
          <w:pPr>
            <w:rPr>
              <w:sz w:val="20"/>
              <w:szCs w:val="20"/>
            </w:rPr>
          </w:pPr>
          <w:r w:rsidRPr="00BB3327">
            <w:rPr>
              <w:b/>
              <w:bCs/>
              <w:noProof/>
              <w:sz w:val="20"/>
              <w:szCs w:val="20"/>
            </w:rPr>
            <w:fldChar w:fldCharType="end"/>
          </w:r>
        </w:p>
      </w:sdtContent>
    </w:sdt>
    <w:p w:rsidR="00601C0C" w:rsidRDefault="00FC3B7C" w:rsidP="00FC3B7C">
      <w:pPr>
        <w:pStyle w:val="Heading1"/>
      </w:pPr>
      <w:bookmarkStart w:id="0" w:name="_Toc20760600"/>
      <w:r>
        <w:lastRenderedPageBreak/>
        <w:t>Программа теле</w:t>
      </w:r>
      <w:r w:rsidR="004846FB">
        <w:t>пе</w:t>
      </w:r>
      <w:r>
        <w:t>редач</w:t>
      </w:r>
      <w:bookmarkEnd w:id="0"/>
    </w:p>
    <w:p w:rsidR="00285308" w:rsidRPr="00285308" w:rsidRDefault="00285308" w:rsidP="00285308">
      <w:pPr>
        <w:pStyle w:val="Heading2"/>
      </w:pPr>
      <w:bookmarkStart w:id="1" w:name="_Toc20760601"/>
      <w:r w:rsidRPr="00285308">
        <w:t>Россия 1</w:t>
      </w:r>
      <w:bookmarkEnd w:id="1"/>
    </w:p>
    <w:p w:rsidR="00285308" w:rsidRDefault="00285308" w:rsidP="00285308">
      <w:pPr>
        <w:ind w:firstLine="0"/>
        <w:sectPr w:rsidR="00285308" w:rsidSect="00C64AFD">
          <w:headerReference w:type="default" r:id="rId8"/>
          <w:footerReference w:type="even" r:id="rId9"/>
          <w:footerReference w:type="default" r:id="rId10"/>
          <w:pgSz w:w="11900" w:h="16840"/>
          <w:pgMar w:top="1134" w:right="567" w:bottom="1134" w:left="1134" w:header="709" w:footer="709" w:gutter="0"/>
          <w:cols w:space="708"/>
          <w:titlePg/>
          <w:docGrid w:linePitch="360"/>
        </w:sectPr>
      </w:pPr>
    </w:p>
    <w:p w:rsidR="00285308" w:rsidRDefault="00285308" w:rsidP="00670169">
      <w:pPr>
        <w:pStyle w:val="Heading3"/>
      </w:pPr>
      <w:bookmarkStart w:id="2" w:name="_Toc20760602"/>
      <w:r>
        <w:t>22.09.19</w:t>
      </w:r>
      <w:bookmarkEnd w:id="2"/>
    </w:p>
    <w:p w:rsidR="004846FB" w:rsidRDefault="004846FB" w:rsidP="004846FB">
      <w:pPr>
        <w:ind w:firstLine="0"/>
      </w:pPr>
      <w:r>
        <w:t>04:40 – Сам себе режиссер</w:t>
      </w:r>
    </w:p>
    <w:p w:rsidR="004846FB" w:rsidRDefault="004846FB" w:rsidP="004846FB">
      <w:pPr>
        <w:ind w:right="-7" w:firstLine="0"/>
      </w:pPr>
      <w:r>
        <w:t>05:20 – Полынь – трава окаянная</w:t>
      </w:r>
    </w:p>
    <w:p w:rsidR="004846FB" w:rsidRDefault="004846FB" w:rsidP="004846FB">
      <w:pPr>
        <w:ind w:right="-7" w:firstLine="0"/>
      </w:pPr>
      <w:r>
        <w:t>07:20 – Семейные каникулы</w:t>
      </w:r>
    </w:p>
    <w:p w:rsidR="004846FB" w:rsidRDefault="004846FB" w:rsidP="004846FB">
      <w:pPr>
        <w:ind w:right="-7" w:firstLine="0"/>
      </w:pPr>
      <w:r>
        <w:t xml:space="preserve">07:30 – </w:t>
      </w:r>
      <w:proofErr w:type="spellStart"/>
      <w:r>
        <w:t>Смехопанорама</w:t>
      </w:r>
      <w:proofErr w:type="spellEnd"/>
    </w:p>
    <w:p w:rsidR="004846FB" w:rsidRDefault="004846FB" w:rsidP="004846FB">
      <w:pPr>
        <w:ind w:right="-7" w:firstLine="0"/>
      </w:pPr>
      <w:r>
        <w:t>08:00 – Утренняя почка</w:t>
      </w:r>
    </w:p>
    <w:p w:rsidR="004846FB" w:rsidRDefault="004846FB" w:rsidP="004846FB">
      <w:pPr>
        <w:ind w:right="-7" w:firstLine="0"/>
      </w:pPr>
      <w:r>
        <w:t>08:40 – Местное время. Воскресенье</w:t>
      </w:r>
    </w:p>
    <w:p w:rsidR="004846FB" w:rsidRDefault="004846FB" w:rsidP="004846FB">
      <w:pPr>
        <w:ind w:right="-7" w:firstLine="0"/>
      </w:pPr>
      <w:r>
        <w:t>09:20 – Когда все дома</w:t>
      </w:r>
    </w:p>
    <w:p w:rsidR="004846FB" w:rsidRDefault="004846FB" w:rsidP="004846FB">
      <w:pPr>
        <w:ind w:right="-7" w:firstLine="0"/>
      </w:pPr>
      <w:r>
        <w:t>10:10 – Все к одному</w:t>
      </w:r>
    </w:p>
    <w:p w:rsidR="004846FB" w:rsidRDefault="004846FB" w:rsidP="004846FB">
      <w:pPr>
        <w:ind w:right="-7" w:firstLine="0"/>
      </w:pPr>
      <w:r>
        <w:t>11:00 – Вести</w:t>
      </w:r>
    </w:p>
    <w:p w:rsidR="004846FB" w:rsidRDefault="004846FB" w:rsidP="004846FB">
      <w:pPr>
        <w:ind w:right="-7" w:firstLine="0"/>
      </w:pPr>
      <w:r>
        <w:t>11:20 – Смеяться разрешается</w:t>
      </w:r>
    </w:p>
    <w:p w:rsidR="004846FB" w:rsidRDefault="004846FB" w:rsidP="004846FB">
      <w:pPr>
        <w:ind w:right="-7" w:firstLine="0"/>
      </w:pPr>
      <w:r>
        <w:t>13:40 – Непредвиденные обстоятельства</w:t>
      </w:r>
    </w:p>
    <w:p w:rsidR="004846FB" w:rsidRDefault="004846FB" w:rsidP="004846FB">
      <w:pPr>
        <w:ind w:right="-7" w:firstLine="0"/>
      </w:pPr>
      <w:r>
        <w:t>17:50 - Удивительные люди-4</w:t>
      </w:r>
    </w:p>
    <w:p w:rsidR="004846FB" w:rsidRDefault="004846FB" w:rsidP="004846FB">
      <w:pPr>
        <w:ind w:right="-7" w:firstLine="0"/>
      </w:pPr>
      <w:r>
        <w:t>20:00 – Вести недели</w:t>
      </w:r>
    </w:p>
    <w:p w:rsidR="004846FB" w:rsidRDefault="004846FB" w:rsidP="004846FB">
      <w:pPr>
        <w:ind w:right="-7" w:firstLine="0"/>
      </w:pPr>
      <w:r>
        <w:t>22:00 – Москва. Кремль. Путин</w:t>
      </w:r>
    </w:p>
    <w:p w:rsidR="004846FB" w:rsidRDefault="004846FB" w:rsidP="004846FB">
      <w:pPr>
        <w:ind w:right="-7" w:firstLine="0"/>
      </w:pPr>
      <w:r>
        <w:t>22:40</w:t>
      </w:r>
      <w:r w:rsidR="00285308">
        <w:t xml:space="preserve"> </w:t>
      </w:r>
      <w:r>
        <w:t>– Воскресный вечер с Владимиром</w:t>
      </w:r>
      <w:r w:rsidR="00285308">
        <w:t xml:space="preserve"> </w:t>
      </w:r>
      <w:r>
        <w:t>Соловьевым</w:t>
      </w:r>
    </w:p>
    <w:p w:rsidR="004846FB" w:rsidRDefault="004846FB" w:rsidP="004846FB">
      <w:pPr>
        <w:ind w:right="-7" w:firstLine="0"/>
      </w:pPr>
      <w:r>
        <w:t>01:00 – Город ученых</w:t>
      </w:r>
    </w:p>
    <w:p w:rsidR="004846FB" w:rsidRDefault="004846FB" w:rsidP="004846FB">
      <w:pPr>
        <w:ind w:right="-7" w:firstLine="0"/>
      </w:pPr>
      <w:r>
        <w:t>02:00 – Полынь – трава окаянная</w:t>
      </w:r>
    </w:p>
    <w:p w:rsidR="00285308" w:rsidRDefault="004846FB" w:rsidP="00FD5EEA">
      <w:pPr>
        <w:ind w:right="-7" w:firstLine="0"/>
      </w:pPr>
      <w:r>
        <w:t>04:00 – Гражданин начальник-3</w:t>
      </w:r>
    </w:p>
    <w:p w:rsidR="004846FB" w:rsidRDefault="00285308" w:rsidP="00670169">
      <w:pPr>
        <w:pStyle w:val="Heading3"/>
      </w:pPr>
      <w:bookmarkStart w:id="3" w:name="_Toc20760603"/>
      <w:r>
        <w:t>23.09.19</w:t>
      </w:r>
      <w:bookmarkEnd w:id="3"/>
    </w:p>
    <w:p w:rsidR="00285308" w:rsidRDefault="00285308" w:rsidP="00285308">
      <w:pPr>
        <w:ind w:firstLine="0"/>
      </w:pPr>
      <w:r>
        <w:t>05:00 – Утро России</w:t>
      </w:r>
    </w:p>
    <w:p w:rsidR="00285308" w:rsidRDefault="00285308" w:rsidP="00285308">
      <w:pPr>
        <w:ind w:firstLine="0"/>
      </w:pPr>
      <w:r>
        <w:t>09:00 – Вести</w:t>
      </w:r>
    </w:p>
    <w:p w:rsidR="00285308" w:rsidRDefault="00285308" w:rsidP="00285308">
      <w:pPr>
        <w:ind w:firstLine="0"/>
      </w:pPr>
      <w:r>
        <w:t>09:25 – Утро России</w:t>
      </w:r>
    </w:p>
    <w:p w:rsidR="00285308" w:rsidRDefault="00285308" w:rsidP="00285308">
      <w:pPr>
        <w:ind w:firstLine="0"/>
      </w:pPr>
      <w:r>
        <w:t>09:55 – О самом главном</w:t>
      </w:r>
    </w:p>
    <w:p w:rsidR="00285308" w:rsidRDefault="00285308" w:rsidP="00285308">
      <w:pPr>
        <w:ind w:firstLine="0"/>
      </w:pPr>
      <w:r>
        <w:t>11:00 – Вести</w:t>
      </w:r>
    </w:p>
    <w:p w:rsidR="00285308" w:rsidRDefault="00285308" w:rsidP="00285308">
      <w:pPr>
        <w:ind w:firstLine="0"/>
      </w:pPr>
      <w:r>
        <w:t>11:25 – Вести. Местное время</w:t>
      </w:r>
    </w:p>
    <w:p w:rsidR="00285308" w:rsidRDefault="00285308" w:rsidP="00285308">
      <w:pPr>
        <w:ind w:firstLine="0"/>
      </w:pPr>
      <w:r>
        <w:t>11:45 – Судьба человека</w:t>
      </w:r>
    </w:p>
    <w:p w:rsidR="00285308" w:rsidRDefault="00285308" w:rsidP="00285308">
      <w:pPr>
        <w:ind w:firstLine="0"/>
      </w:pPr>
      <w:r>
        <w:t>12:50 – 60 минут</w:t>
      </w:r>
    </w:p>
    <w:p w:rsidR="00285308" w:rsidRDefault="00285308" w:rsidP="00285308">
      <w:pPr>
        <w:ind w:firstLine="0"/>
      </w:pPr>
      <w:r>
        <w:t>14:00 – Вести</w:t>
      </w:r>
    </w:p>
    <w:p w:rsidR="00285308" w:rsidRDefault="00285308" w:rsidP="00285308">
      <w:pPr>
        <w:ind w:firstLine="0"/>
      </w:pPr>
      <w:r>
        <w:t>14:25 – Вести. Местное время</w:t>
      </w:r>
    </w:p>
    <w:p w:rsidR="00285308" w:rsidRDefault="00285308" w:rsidP="00285308">
      <w:pPr>
        <w:ind w:firstLine="0"/>
      </w:pPr>
      <w:r>
        <w:t>14:45 – Кто против?</w:t>
      </w:r>
    </w:p>
    <w:p w:rsidR="00285308" w:rsidRDefault="00285308" w:rsidP="00285308">
      <w:pPr>
        <w:ind w:firstLine="0"/>
      </w:pPr>
      <w:r>
        <w:t>17:00 – Вести. Местное время</w:t>
      </w:r>
    </w:p>
    <w:p w:rsidR="00285308" w:rsidRDefault="00285308" w:rsidP="00285308">
      <w:pPr>
        <w:ind w:firstLine="0"/>
      </w:pPr>
      <w:r>
        <w:t>17:25 – Андрей Малахов. Прямой эфир</w:t>
      </w:r>
    </w:p>
    <w:p w:rsidR="00285308" w:rsidRDefault="00285308" w:rsidP="00285308">
      <w:pPr>
        <w:ind w:firstLine="0"/>
      </w:pPr>
      <w:r>
        <w:t>18:50 – 60 минут</w:t>
      </w:r>
    </w:p>
    <w:p w:rsidR="00285308" w:rsidRDefault="00285308" w:rsidP="00285308">
      <w:pPr>
        <w:ind w:firstLine="0"/>
      </w:pPr>
      <w:r>
        <w:t>20:00 – Вести</w:t>
      </w:r>
    </w:p>
    <w:p w:rsidR="00285308" w:rsidRDefault="00285308" w:rsidP="00285308">
      <w:pPr>
        <w:ind w:firstLine="0"/>
      </w:pPr>
      <w:r>
        <w:t>20:45 – Вести. Местное время</w:t>
      </w:r>
    </w:p>
    <w:p w:rsidR="00285308" w:rsidRDefault="00285308" w:rsidP="00285308">
      <w:pPr>
        <w:ind w:firstLine="0"/>
      </w:pPr>
      <w:r>
        <w:t>21:00 – Сильная слабая женщина. 1-я серия</w:t>
      </w:r>
    </w:p>
    <w:p w:rsidR="00285308" w:rsidRDefault="00285308" w:rsidP="00285308">
      <w:pPr>
        <w:ind w:firstLine="0"/>
      </w:pPr>
      <w:r>
        <w:t>22:10 – Сильная слабая женщина. 2-я серия</w:t>
      </w:r>
    </w:p>
    <w:p w:rsidR="00285308" w:rsidRDefault="00285308" w:rsidP="00285308">
      <w:pPr>
        <w:ind w:right="-7" w:firstLine="0"/>
      </w:pPr>
      <w:r>
        <w:t>23:15 – Вечер с Владимиром Соловьевым</w:t>
      </w:r>
    </w:p>
    <w:p w:rsidR="00285308" w:rsidRDefault="00285308" w:rsidP="00285308">
      <w:pPr>
        <w:ind w:firstLine="0"/>
      </w:pPr>
      <w:r>
        <w:t>02:00 – Королева Бандитов-2. 9-я и 10-я серии</w:t>
      </w:r>
    </w:p>
    <w:p w:rsidR="00285308" w:rsidRDefault="00285308" w:rsidP="00285308">
      <w:pPr>
        <w:ind w:firstLine="0"/>
      </w:pPr>
      <w:r>
        <w:t>03:50 – Семейный детектив. 52-я серия – «Треугольник»</w:t>
      </w:r>
    </w:p>
    <w:p w:rsidR="00285308" w:rsidRDefault="004846FB" w:rsidP="00285308">
      <w:pPr>
        <w:pStyle w:val="Heading2"/>
        <w:sectPr w:rsidR="00285308" w:rsidSect="004846FB">
          <w:type w:val="continuous"/>
          <w:pgSz w:w="11900" w:h="16840"/>
          <w:pgMar w:top="1134" w:right="567" w:bottom="1134" w:left="1134" w:header="708" w:footer="708" w:gutter="0"/>
          <w:cols w:num="2" w:space="708"/>
          <w:docGrid w:linePitch="360"/>
        </w:sectPr>
      </w:pPr>
      <w:r>
        <w:br w:type="page"/>
      </w:r>
    </w:p>
    <w:p w:rsidR="00285308" w:rsidRDefault="00285308" w:rsidP="00285308">
      <w:pPr>
        <w:pStyle w:val="Heading2"/>
      </w:pPr>
      <w:bookmarkStart w:id="4" w:name="_Toc20760604"/>
      <w:r>
        <w:lastRenderedPageBreak/>
        <w:t>МАТЧ!</w:t>
      </w:r>
      <w:bookmarkEnd w:id="4"/>
    </w:p>
    <w:p w:rsidR="00670169" w:rsidRPr="00670169" w:rsidRDefault="00670169" w:rsidP="00670169">
      <w:pPr>
        <w:sectPr w:rsidR="00670169" w:rsidRPr="00670169" w:rsidSect="00670169">
          <w:type w:val="continuous"/>
          <w:pgSz w:w="11900" w:h="16840"/>
          <w:pgMar w:top="1134" w:right="567" w:bottom="1134" w:left="1134" w:header="708" w:footer="708" w:gutter="0"/>
          <w:cols w:space="708"/>
          <w:docGrid w:linePitch="360"/>
        </w:sectPr>
      </w:pPr>
    </w:p>
    <w:p w:rsidR="004846FB" w:rsidRDefault="00285308" w:rsidP="00670169">
      <w:pPr>
        <w:pStyle w:val="Heading3"/>
      </w:pPr>
      <w:bookmarkStart w:id="5" w:name="_Toc20760605"/>
      <w:r>
        <w:t>22.09.</w:t>
      </w:r>
      <w:r w:rsidR="00670169">
        <w:t>19</w:t>
      </w:r>
      <w:bookmarkEnd w:id="5"/>
    </w:p>
    <w:p w:rsidR="00670169" w:rsidRPr="00670169" w:rsidRDefault="00670169" w:rsidP="00670169">
      <w:pPr>
        <w:ind w:firstLine="0"/>
        <w:rPr>
          <w:lang w:eastAsia="en-GB"/>
        </w:rPr>
      </w:pPr>
      <w:r>
        <w:rPr>
          <w:bdr w:val="none" w:sz="0" w:space="0" w:color="auto" w:frame="1"/>
          <w:lang w:eastAsia="en-GB"/>
        </w:rPr>
        <w:t>05:00</w:t>
      </w:r>
      <w:r w:rsidR="00407C69">
        <w:t xml:space="preserve"> – </w:t>
      </w:r>
      <w:r w:rsidRPr="00670169">
        <w:rPr>
          <w:bdr w:val="none" w:sz="0" w:space="0" w:color="auto" w:frame="1"/>
          <w:lang w:eastAsia="en-GB"/>
        </w:rPr>
        <w:t>Спортивная гимнастика. Мировой Кубок вызова. Трансляция из Португалии</w:t>
      </w:r>
    </w:p>
    <w:p w:rsidR="00670169" w:rsidRPr="00670169" w:rsidRDefault="00670169" w:rsidP="00670169">
      <w:pPr>
        <w:ind w:firstLine="0"/>
        <w:rPr>
          <w:lang w:eastAsia="en-GB"/>
        </w:rPr>
      </w:pPr>
      <w:r w:rsidRPr="00670169">
        <w:rPr>
          <w:bdr w:val="none" w:sz="0" w:space="0" w:color="auto" w:frame="1"/>
          <w:lang w:eastAsia="en-GB"/>
        </w:rPr>
        <w:t>06:00</w:t>
      </w:r>
      <w:r w:rsidR="00407C69">
        <w:t xml:space="preserve"> – </w:t>
      </w:r>
      <w:r w:rsidRPr="00670169">
        <w:rPr>
          <w:bdr w:val="none" w:sz="0" w:space="0" w:color="auto" w:frame="1"/>
          <w:lang w:eastAsia="en-GB"/>
        </w:rPr>
        <w:t>Вся правда про...</w:t>
      </w:r>
    </w:p>
    <w:p w:rsidR="00670169" w:rsidRPr="00670169" w:rsidRDefault="00670169" w:rsidP="00670169">
      <w:pPr>
        <w:ind w:firstLine="0"/>
        <w:rPr>
          <w:lang w:eastAsia="en-GB"/>
        </w:rPr>
      </w:pPr>
      <w:r w:rsidRPr="00670169">
        <w:rPr>
          <w:bdr w:val="none" w:sz="0" w:space="0" w:color="auto" w:frame="1"/>
          <w:lang w:eastAsia="en-GB"/>
        </w:rPr>
        <w:t>06:30</w:t>
      </w:r>
      <w:r w:rsidR="00407C69">
        <w:t xml:space="preserve"> – </w:t>
      </w:r>
      <w:r w:rsidRPr="00670169">
        <w:rPr>
          <w:bdr w:val="none" w:sz="0" w:space="0" w:color="auto" w:frame="1"/>
          <w:lang w:eastAsia="en-GB"/>
        </w:rPr>
        <w:t>Футбол. Чемпионат Германии. "</w:t>
      </w:r>
      <w:proofErr w:type="spellStart"/>
      <w:r w:rsidRPr="00670169">
        <w:rPr>
          <w:bdr w:val="none" w:sz="0" w:space="0" w:color="auto" w:frame="1"/>
          <w:lang w:eastAsia="en-GB"/>
        </w:rPr>
        <w:t>Вердер</w:t>
      </w:r>
      <w:proofErr w:type="spellEnd"/>
      <w:r w:rsidRPr="00670169">
        <w:rPr>
          <w:bdr w:val="none" w:sz="0" w:space="0" w:color="auto" w:frame="1"/>
          <w:lang w:eastAsia="en-GB"/>
        </w:rPr>
        <w:t>" — "Лейпциг"</w:t>
      </w:r>
    </w:p>
    <w:p w:rsidR="00670169" w:rsidRPr="00670169" w:rsidRDefault="00670169" w:rsidP="00670169">
      <w:pPr>
        <w:ind w:firstLine="0"/>
        <w:rPr>
          <w:lang w:eastAsia="en-GB"/>
        </w:rPr>
      </w:pPr>
      <w:r w:rsidRPr="00670169">
        <w:rPr>
          <w:bdr w:val="none" w:sz="0" w:space="0" w:color="auto" w:frame="1"/>
          <w:lang w:eastAsia="en-GB"/>
        </w:rPr>
        <w:t>08:30</w:t>
      </w:r>
      <w:r w:rsidR="00407C69">
        <w:t xml:space="preserve"> – </w:t>
      </w:r>
      <w:r w:rsidRPr="00670169">
        <w:rPr>
          <w:bdr w:val="none" w:sz="0" w:space="0" w:color="auto" w:frame="1"/>
          <w:lang w:eastAsia="en-GB"/>
        </w:rPr>
        <w:t xml:space="preserve">Специальный репортаж (Бельгия – Италия. Гордость </w:t>
      </w:r>
      <w:proofErr w:type="spellStart"/>
      <w:r w:rsidRPr="00670169">
        <w:rPr>
          <w:bdr w:val="none" w:sz="0" w:space="0" w:color="auto" w:frame="1"/>
          <w:lang w:eastAsia="en-GB"/>
        </w:rPr>
        <w:t>тиффози</w:t>
      </w:r>
      <w:proofErr w:type="spellEnd"/>
      <w:r w:rsidRPr="00670169">
        <w:rPr>
          <w:bdr w:val="none" w:sz="0" w:space="0" w:color="auto" w:frame="1"/>
          <w:lang w:eastAsia="en-GB"/>
        </w:rPr>
        <w:t>)</w:t>
      </w:r>
    </w:p>
    <w:p w:rsidR="00670169" w:rsidRPr="00670169" w:rsidRDefault="00670169" w:rsidP="00670169">
      <w:pPr>
        <w:ind w:firstLine="0"/>
        <w:rPr>
          <w:lang w:eastAsia="en-GB"/>
        </w:rPr>
      </w:pPr>
      <w:r w:rsidRPr="00670169">
        <w:rPr>
          <w:bdr w:val="none" w:sz="0" w:space="0" w:color="auto" w:frame="1"/>
          <w:lang w:eastAsia="en-GB"/>
        </w:rPr>
        <w:t>08:50</w:t>
      </w:r>
      <w:r w:rsidR="00407C69">
        <w:t xml:space="preserve"> – </w:t>
      </w:r>
      <w:r w:rsidRPr="00670169">
        <w:rPr>
          <w:bdr w:val="none" w:sz="0" w:space="0" w:color="auto" w:frame="1"/>
          <w:lang w:eastAsia="en-GB"/>
        </w:rPr>
        <w:t>Футбол. Чемпионат Испании. "Гранада"-"Барселона"</w:t>
      </w:r>
    </w:p>
    <w:p w:rsidR="00670169" w:rsidRPr="00670169" w:rsidRDefault="00670169" w:rsidP="00670169">
      <w:pPr>
        <w:ind w:firstLine="0"/>
        <w:rPr>
          <w:lang w:eastAsia="en-GB"/>
        </w:rPr>
      </w:pPr>
      <w:r w:rsidRPr="00670169">
        <w:rPr>
          <w:bdr w:val="none" w:sz="0" w:space="0" w:color="auto" w:frame="1"/>
          <w:lang w:eastAsia="en-GB"/>
        </w:rPr>
        <w:t>10:45</w:t>
      </w:r>
      <w:r w:rsidR="00407C69">
        <w:t xml:space="preserve"> – </w:t>
      </w:r>
      <w:r w:rsidRPr="00670169">
        <w:rPr>
          <w:bdr w:val="none" w:sz="0" w:space="0" w:color="auto" w:frame="1"/>
          <w:lang w:eastAsia="en-GB"/>
        </w:rPr>
        <w:t>Новости</w:t>
      </w:r>
    </w:p>
    <w:p w:rsidR="00670169" w:rsidRPr="00670169" w:rsidRDefault="00670169" w:rsidP="00670169">
      <w:pPr>
        <w:ind w:firstLine="0"/>
        <w:rPr>
          <w:lang w:eastAsia="en-GB"/>
        </w:rPr>
      </w:pPr>
      <w:r w:rsidRPr="00670169">
        <w:rPr>
          <w:bdr w:val="none" w:sz="0" w:space="0" w:color="auto" w:frame="1"/>
          <w:lang w:eastAsia="en-GB"/>
        </w:rPr>
        <w:t>10:55</w:t>
      </w:r>
      <w:r w:rsidR="00407C69">
        <w:t xml:space="preserve"> – </w:t>
      </w:r>
      <w:r w:rsidRPr="00670169">
        <w:rPr>
          <w:bdr w:val="none" w:sz="0" w:space="0" w:color="auto" w:frame="1"/>
          <w:lang w:eastAsia="en-GB"/>
        </w:rPr>
        <w:t>Волейбол. Кубок мира. Женщины. Россия-Сербия. Трансляция из Японии. Прямая трансляция</w:t>
      </w:r>
    </w:p>
    <w:p w:rsidR="00670169" w:rsidRPr="00670169" w:rsidRDefault="00670169" w:rsidP="00670169">
      <w:pPr>
        <w:ind w:firstLine="0"/>
        <w:rPr>
          <w:lang w:eastAsia="en-GB"/>
        </w:rPr>
      </w:pPr>
      <w:r w:rsidRPr="00670169">
        <w:rPr>
          <w:bdr w:val="none" w:sz="0" w:space="0" w:color="auto" w:frame="1"/>
          <w:lang w:eastAsia="en-GB"/>
        </w:rPr>
        <w:t>12:55</w:t>
      </w:r>
      <w:r w:rsidR="00407C69">
        <w:t xml:space="preserve"> – </w:t>
      </w:r>
      <w:r w:rsidRPr="00670169">
        <w:rPr>
          <w:bdr w:val="none" w:sz="0" w:space="0" w:color="auto" w:frame="1"/>
          <w:lang w:eastAsia="en-GB"/>
        </w:rPr>
        <w:t>Новости</w:t>
      </w:r>
    </w:p>
    <w:p w:rsidR="00670169" w:rsidRPr="00670169" w:rsidRDefault="00670169" w:rsidP="00670169">
      <w:pPr>
        <w:ind w:firstLine="0"/>
        <w:rPr>
          <w:lang w:eastAsia="en-GB"/>
        </w:rPr>
      </w:pPr>
      <w:r w:rsidRPr="00670169">
        <w:rPr>
          <w:bdr w:val="none" w:sz="0" w:space="0" w:color="auto" w:frame="1"/>
          <w:lang w:eastAsia="en-GB"/>
        </w:rPr>
        <w:t>13:00</w:t>
      </w:r>
      <w:r w:rsidR="00407C69">
        <w:t xml:space="preserve"> – </w:t>
      </w:r>
      <w:r w:rsidRPr="00670169">
        <w:rPr>
          <w:bdr w:val="none" w:sz="0" w:space="0" w:color="auto" w:frame="1"/>
          <w:lang w:eastAsia="en-GB"/>
        </w:rPr>
        <w:t xml:space="preserve">"Тает лёд" с Алексеем </w:t>
      </w:r>
      <w:proofErr w:type="spellStart"/>
      <w:r w:rsidRPr="00670169">
        <w:rPr>
          <w:bdr w:val="none" w:sz="0" w:space="0" w:color="auto" w:frame="1"/>
          <w:lang w:eastAsia="en-GB"/>
        </w:rPr>
        <w:t>Ягудиным</w:t>
      </w:r>
      <w:proofErr w:type="spellEnd"/>
    </w:p>
    <w:p w:rsidR="00670169" w:rsidRPr="00670169" w:rsidRDefault="00670169" w:rsidP="00670169">
      <w:pPr>
        <w:ind w:firstLine="0"/>
        <w:rPr>
          <w:lang w:eastAsia="en-GB"/>
        </w:rPr>
      </w:pPr>
      <w:r w:rsidRPr="00670169">
        <w:rPr>
          <w:bdr w:val="none" w:sz="0" w:space="0" w:color="auto" w:frame="1"/>
          <w:lang w:eastAsia="en-GB"/>
        </w:rPr>
        <w:t>13:20</w:t>
      </w:r>
      <w:r w:rsidR="00407C69">
        <w:t xml:space="preserve"> – </w:t>
      </w:r>
      <w:r w:rsidRPr="00670169">
        <w:rPr>
          <w:bdr w:val="none" w:sz="0" w:space="0" w:color="auto" w:frame="1"/>
          <w:lang w:eastAsia="en-GB"/>
        </w:rPr>
        <w:t>Все на Матч! Прямая трансляция</w:t>
      </w:r>
    </w:p>
    <w:p w:rsidR="00670169" w:rsidRPr="00670169" w:rsidRDefault="00670169" w:rsidP="00670169">
      <w:pPr>
        <w:ind w:firstLine="0"/>
        <w:rPr>
          <w:lang w:eastAsia="en-GB"/>
        </w:rPr>
      </w:pPr>
      <w:r w:rsidRPr="00670169">
        <w:rPr>
          <w:bdr w:val="none" w:sz="0" w:space="0" w:color="auto" w:frame="1"/>
          <w:lang w:eastAsia="en-GB"/>
        </w:rPr>
        <w:t>14:20</w:t>
      </w:r>
      <w:r w:rsidR="00407C69">
        <w:t xml:space="preserve"> – </w:t>
      </w:r>
      <w:r w:rsidRPr="00670169">
        <w:rPr>
          <w:bdr w:val="none" w:sz="0" w:space="0" w:color="auto" w:frame="1"/>
          <w:lang w:eastAsia="en-GB"/>
        </w:rPr>
        <w:t>"Гран-при" с Алексеем Поповым</w:t>
      </w:r>
    </w:p>
    <w:p w:rsidR="00670169" w:rsidRPr="00670169" w:rsidRDefault="00670169" w:rsidP="00670169">
      <w:pPr>
        <w:ind w:firstLine="0"/>
        <w:rPr>
          <w:lang w:eastAsia="en-GB"/>
        </w:rPr>
      </w:pPr>
      <w:r w:rsidRPr="00670169">
        <w:rPr>
          <w:bdr w:val="none" w:sz="0" w:space="0" w:color="auto" w:frame="1"/>
          <w:lang w:eastAsia="en-GB"/>
        </w:rPr>
        <w:t>14:50</w:t>
      </w:r>
      <w:r w:rsidR="00407C69">
        <w:t xml:space="preserve"> – </w:t>
      </w:r>
      <w:r w:rsidRPr="00670169">
        <w:rPr>
          <w:bdr w:val="none" w:sz="0" w:space="0" w:color="auto" w:frame="1"/>
          <w:lang w:eastAsia="en-GB"/>
        </w:rPr>
        <w:t>Формула-1. Гран-при Сингапура. Прямая трансляция</w:t>
      </w:r>
    </w:p>
    <w:p w:rsidR="00670169" w:rsidRPr="00670169" w:rsidRDefault="00670169" w:rsidP="00670169">
      <w:pPr>
        <w:ind w:firstLine="0"/>
        <w:rPr>
          <w:lang w:eastAsia="en-GB"/>
        </w:rPr>
      </w:pPr>
      <w:r w:rsidRPr="00670169">
        <w:rPr>
          <w:bdr w:val="none" w:sz="0" w:space="0" w:color="auto" w:frame="1"/>
          <w:lang w:eastAsia="en-GB"/>
        </w:rPr>
        <w:t>17:15</w:t>
      </w:r>
      <w:r w:rsidR="00407C69">
        <w:t xml:space="preserve"> – </w:t>
      </w:r>
      <w:r w:rsidRPr="00670169">
        <w:rPr>
          <w:bdr w:val="none" w:sz="0" w:space="0" w:color="auto" w:frame="1"/>
          <w:lang w:eastAsia="en-GB"/>
        </w:rPr>
        <w:t>Новости</w:t>
      </w:r>
    </w:p>
    <w:p w:rsidR="00670169" w:rsidRPr="00670169" w:rsidRDefault="00670169" w:rsidP="00670169">
      <w:pPr>
        <w:ind w:firstLine="0"/>
        <w:rPr>
          <w:lang w:eastAsia="en-GB"/>
        </w:rPr>
      </w:pPr>
      <w:r w:rsidRPr="00670169">
        <w:rPr>
          <w:bdr w:val="none" w:sz="0" w:space="0" w:color="auto" w:frame="1"/>
          <w:lang w:eastAsia="en-GB"/>
        </w:rPr>
        <w:t>17:20</w:t>
      </w:r>
      <w:r w:rsidR="00407C69">
        <w:t xml:space="preserve"> – </w:t>
      </w:r>
      <w:r w:rsidRPr="00670169">
        <w:rPr>
          <w:bdr w:val="none" w:sz="0" w:space="0" w:color="auto" w:frame="1"/>
          <w:lang w:eastAsia="en-GB"/>
        </w:rPr>
        <w:t>Специальный репортаж (Джентльмены регбийной удачи)</w:t>
      </w:r>
    </w:p>
    <w:p w:rsidR="00670169" w:rsidRPr="00670169" w:rsidRDefault="00670169" w:rsidP="00670169">
      <w:pPr>
        <w:ind w:firstLine="0"/>
        <w:rPr>
          <w:lang w:eastAsia="en-GB"/>
        </w:rPr>
      </w:pPr>
      <w:r w:rsidRPr="00670169">
        <w:rPr>
          <w:bdr w:val="none" w:sz="0" w:space="0" w:color="auto" w:frame="1"/>
          <w:lang w:eastAsia="en-GB"/>
        </w:rPr>
        <w:t>17:40</w:t>
      </w:r>
      <w:r w:rsidR="00407C69">
        <w:t xml:space="preserve"> – </w:t>
      </w:r>
      <w:r w:rsidRPr="00670169">
        <w:rPr>
          <w:bdr w:val="none" w:sz="0" w:space="0" w:color="auto" w:frame="1"/>
          <w:lang w:eastAsia="en-GB"/>
        </w:rPr>
        <w:t>Футбол. Чемпионат Голландии. ПСВ-"Аякс". Прямая трансляция</w:t>
      </w:r>
    </w:p>
    <w:p w:rsidR="00670169" w:rsidRPr="00670169" w:rsidRDefault="00670169" w:rsidP="00670169">
      <w:pPr>
        <w:ind w:firstLine="0"/>
        <w:rPr>
          <w:lang w:eastAsia="en-GB"/>
        </w:rPr>
      </w:pPr>
      <w:r w:rsidRPr="00670169">
        <w:rPr>
          <w:bdr w:val="none" w:sz="0" w:space="0" w:color="auto" w:frame="1"/>
          <w:lang w:eastAsia="en-GB"/>
        </w:rPr>
        <w:t>19:40</w:t>
      </w:r>
      <w:r w:rsidR="00407C69">
        <w:t xml:space="preserve"> – </w:t>
      </w:r>
      <w:r w:rsidRPr="00670169">
        <w:rPr>
          <w:bdr w:val="none" w:sz="0" w:space="0" w:color="auto" w:frame="1"/>
          <w:lang w:eastAsia="en-GB"/>
        </w:rPr>
        <w:t>Все на Матч! Прямая трансляция</w:t>
      </w:r>
    </w:p>
    <w:p w:rsidR="00670169" w:rsidRPr="00670169" w:rsidRDefault="00670169" w:rsidP="00670169">
      <w:pPr>
        <w:ind w:firstLine="0"/>
        <w:rPr>
          <w:lang w:eastAsia="en-GB"/>
        </w:rPr>
      </w:pPr>
      <w:r w:rsidRPr="00670169">
        <w:rPr>
          <w:bdr w:val="none" w:sz="0" w:space="0" w:color="auto" w:frame="1"/>
          <w:lang w:eastAsia="en-GB"/>
        </w:rPr>
        <w:t>20:20</w:t>
      </w:r>
      <w:r w:rsidR="00407C69">
        <w:t xml:space="preserve"> – </w:t>
      </w:r>
      <w:r w:rsidRPr="00670169">
        <w:rPr>
          <w:bdr w:val="none" w:sz="0" w:space="0" w:color="auto" w:frame="1"/>
          <w:lang w:eastAsia="en-GB"/>
        </w:rPr>
        <w:t>Новости</w:t>
      </w:r>
    </w:p>
    <w:p w:rsidR="00670169" w:rsidRPr="00FD5EEA" w:rsidRDefault="00670169" w:rsidP="00670169">
      <w:pPr>
        <w:ind w:firstLine="0"/>
        <w:rPr>
          <w:lang w:eastAsia="en-GB"/>
        </w:rPr>
      </w:pPr>
      <w:r w:rsidRPr="00670169">
        <w:rPr>
          <w:bdr w:val="none" w:sz="0" w:space="0" w:color="auto" w:frame="1"/>
          <w:lang w:eastAsia="en-GB"/>
        </w:rPr>
        <w:t>20:25</w:t>
      </w:r>
      <w:r w:rsidR="00407C69">
        <w:t xml:space="preserve"> – </w:t>
      </w:r>
      <w:r w:rsidRPr="00670169">
        <w:rPr>
          <w:bdr w:val="none" w:sz="0" w:space="0" w:color="auto" w:frame="1"/>
          <w:lang w:eastAsia="en-GB"/>
        </w:rPr>
        <w:t>На гол старше</w:t>
      </w:r>
    </w:p>
    <w:p w:rsidR="00670169" w:rsidRPr="00670169" w:rsidRDefault="00670169" w:rsidP="00670169">
      <w:pPr>
        <w:ind w:firstLine="0"/>
        <w:rPr>
          <w:lang w:eastAsia="en-GB"/>
        </w:rPr>
      </w:pPr>
      <w:r w:rsidRPr="00670169">
        <w:rPr>
          <w:bdr w:val="none" w:sz="0" w:space="0" w:color="auto" w:frame="1"/>
          <w:lang w:eastAsia="en-GB"/>
        </w:rPr>
        <w:t>20:55</w:t>
      </w:r>
      <w:r w:rsidR="00407C69">
        <w:t xml:space="preserve"> – </w:t>
      </w:r>
      <w:r w:rsidRPr="00670169">
        <w:rPr>
          <w:bdr w:val="none" w:sz="0" w:space="0" w:color="auto" w:frame="1"/>
          <w:lang w:eastAsia="en-GB"/>
        </w:rPr>
        <w:t>После футбола</w:t>
      </w:r>
    </w:p>
    <w:p w:rsidR="00670169" w:rsidRPr="00670169" w:rsidRDefault="00670169" w:rsidP="00670169">
      <w:pPr>
        <w:ind w:firstLine="0"/>
        <w:rPr>
          <w:lang w:eastAsia="en-GB"/>
        </w:rPr>
      </w:pPr>
      <w:r w:rsidRPr="00670169">
        <w:rPr>
          <w:bdr w:val="none" w:sz="0" w:space="0" w:color="auto" w:frame="1"/>
          <w:lang w:eastAsia="en-GB"/>
        </w:rPr>
        <w:t>21:55</w:t>
      </w:r>
      <w:r w:rsidR="00407C69">
        <w:t xml:space="preserve"> – </w:t>
      </w:r>
      <w:r w:rsidRPr="00670169">
        <w:rPr>
          <w:bdr w:val="none" w:sz="0" w:space="0" w:color="auto" w:frame="1"/>
          <w:lang w:eastAsia="en-GB"/>
        </w:rPr>
        <w:t>Футбол. Чемпионат Испании. "Севилья"-"Реал". Прямая трансляция</w:t>
      </w:r>
    </w:p>
    <w:p w:rsidR="00670169" w:rsidRPr="00670169" w:rsidRDefault="00670169" w:rsidP="00670169">
      <w:pPr>
        <w:ind w:firstLine="0"/>
        <w:rPr>
          <w:lang w:eastAsia="en-GB"/>
        </w:rPr>
      </w:pPr>
      <w:r w:rsidRPr="00670169">
        <w:rPr>
          <w:bdr w:val="none" w:sz="0" w:space="0" w:color="auto" w:frame="1"/>
          <w:lang w:eastAsia="en-GB"/>
        </w:rPr>
        <w:t>23:55</w:t>
      </w:r>
      <w:r w:rsidR="00407C69">
        <w:t xml:space="preserve"> – </w:t>
      </w:r>
      <w:r w:rsidRPr="00670169">
        <w:rPr>
          <w:bdr w:val="none" w:sz="0" w:space="0" w:color="auto" w:frame="1"/>
          <w:lang w:eastAsia="en-GB"/>
        </w:rPr>
        <w:t>Все на Матч! Прямая трансляция</w:t>
      </w:r>
    </w:p>
    <w:p w:rsidR="00670169" w:rsidRPr="00670169" w:rsidRDefault="00670169" w:rsidP="00670169">
      <w:pPr>
        <w:ind w:firstLine="0"/>
        <w:rPr>
          <w:lang w:eastAsia="en-GB"/>
        </w:rPr>
      </w:pPr>
      <w:r w:rsidRPr="00670169">
        <w:rPr>
          <w:bdr w:val="none" w:sz="0" w:space="0" w:color="auto" w:frame="1"/>
          <w:lang w:eastAsia="en-GB"/>
        </w:rPr>
        <w:t>00:30</w:t>
      </w:r>
      <w:r w:rsidR="00407C69">
        <w:t xml:space="preserve"> – </w:t>
      </w:r>
      <w:proofErr w:type="spellStart"/>
      <w:r w:rsidRPr="00670169">
        <w:rPr>
          <w:bdr w:val="none" w:sz="0" w:space="0" w:color="auto" w:frame="1"/>
          <w:lang w:eastAsia="en-GB"/>
        </w:rPr>
        <w:t>Кибератлетика</w:t>
      </w:r>
      <w:proofErr w:type="spellEnd"/>
    </w:p>
    <w:p w:rsidR="00670169" w:rsidRPr="00670169" w:rsidRDefault="00670169" w:rsidP="00670169">
      <w:pPr>
        <w:ind w:firstLine="0"/>
        <w:rPr>
          <w:lang w:eastAsia="en-GB"/>
        </w:rPr>
      </w:pPr>
      <w:r w:rsidRPr="00670169">
        <w:rPr>
          <w:bdr w:val="none" w:sz="0" w:space="0" w:color="auto" w:frame="1"/>
          <w:lang w:eastAsia="en-GB"/>
        </w:rPr>
        <w:t>01:00</w:t>
      </w:r>
      <w:r w:rsidR="00407C69">
        <w:t xml:space="preserve"> – </w:t>
      </w:r>
      <w:r w:rsidRPr="00670169">
        <w:rPr>
          <w:bdr w:val="none" w:sz="0" w:space="0" w:color="auto" w:frame="1"/>
          <w:lang w:eastAsia="en-GB"/>
        </w:rPr>
        <w:t>Борьба. Чемпионат мира. Трансляция из Казахстана</w:t>
      </w:r>
    </w:p>
    <w:p w:rsidR="00670169" w:rsidRPr="00670169" w:rsidRDefault="00670169" w:rsidP="00670169">
      <w:pPr>
        <w:ind w:firstLine="0"/>
        <w:rPr>
          <w:lang w:eastAsia="en-GB"/>
        </w:rPr>
      </w:pPr>
      <w:r w:rsidRPr="00670169">
        <w:rPr>
          <w:bdr w:val="none" w:sz="0" w:space="0" w:color="auto" w:frame="1"/>
          <w:lang w:eastAsia="en-GB"/>
        </w:rPr>
        <w:t>02:00</w:t>
      </w:r>
      <w:r w:rsidR="00407C69">
        <w:t xml:space="preserve"> – </w:t>
      </w:r>
      <w:r w:rsidRPr="00670169">
        <w:rPr>
          <w:bdr w:val="none" w:sz="0" w:space="0" w:color="auto" w:frame="1"/>
          <w:lang w:eastAsia="en-GB"/>
        </w:rPr>
        <w:t>Художественная гимнастика. Чемпионат мира. Группы. Финалы в отдельных видах. Трансляция из Азербайджана</w:t>
      </w:r>
    </w:p>
    <w:p w:rsidR="00052D11" w:rsidRDefault="00670169" w:rsidP="00637411">
      <w:pPr>
        <w:ind w:firstLine="0"/>
        <w:rPr>
          <w:lang w:eastAsia="en-GB"/>
        </w:rPr>
      </w:pPr>
      <w:r w:rsidRPr="00670169">
        <w:rPr>
          <w:bdr w:val="none" w:sz="0" w:space="0" w:color="auto" w:frame="1"/>
          <w:lang w:eastAsia="en-GB"/>
        </w:rPr>
        <w:t>03:30</w:t>
      </w:r>
      <w:r w:rsidR="00407C69">
        <w:t xml:space="preserve"> – </w:t>
      </w:r>
      <w:r w:rsidRPr="00670169">
        <w:rPr>
          <w:bdr w:val="none" w:sz="0" w:space="0" w:color="auto" w:frame="1"/>
          <w:lang w:eastAsia="en-GB"/>
        </w:rPr>
        <w:t>Формула-1. Гран-при Сингапура</w:t>
      </w:r>
    </w:p>
    <w:p w:rsidR="00670169" w:rsidRDefault="00670169" w:rsidP="00670169">
      <w:pPr>
        <w:pStyle w:val="Heading3"/>
      </w:pPr>
      <w:bookmarkStart w:id="6" w:name="_Toc20760606"/>
      <w:r>
        <w:t>23.09.19</w:t>
      </w:r>
      <w:bookmarkEnd w:id="6"/>
    </w:p>
    <w:p w:rsidR="00052D11" w:rsidRPr="00052D11" w:rsidRDefault="00052D11" w:rsidP="00052D11">
      <w:pPr>
        <w:ind w:firstLine="0"/>
      </w:pPr>
      <w:r w:rsidRPr="00052D11">
        <w:t>06:00</w:t>
      </w:r>
      <w:r w:rsidR="00407C69">
        <w:t xml:space="preserve"> – </w:t>
      </w:r>
      <w:r w:rsidRPr="00052D11">
        <w:t>Вся правда про...</w:t>
      </w:r>
    </w:p>
    <w:p w:rsidR="00052D11" w:rsidRPr="00052D11" w:rsidRDefault="00052D11" w:rsidP="00052D11">
      <w:pPr>
        <w:ind w:firstLine="0"/>
      </w:pPr>
      <w:r w:rsidRPr="00052D11">
        <w:t>06:30</w:t>
      </w:r>
      <w:r w:rsidR="00407C69">
        <w:t xml:space="preserve"> – </w:t>
      </w:r>
      <w:r w:rsidRPr="00052D11">
        <w:t>Жестокий спорт</w:t>
      </w:r>
    </w:p>
    <w:p w:rsidR="00052D11" w:rsidRPr="00052D11" w:rsidRDefault="00052D11" w:rsidP="00052D11">
      <w:pPr>
        <w:ind w:firstLine="0"/>
      </w:pPr>
      <w:r w:rsidRPr="00052D11">
        <w:t>07:00</w:t>
      </w:r>
      <w:r w:rsidR="00407C69">
        <w:t xml:space="preserve"> – </w:t>
      </w:r>
      <w:r w:rsidRPr="00052D11">
        <w:t>Новости</w:t>
      </w:r>
    </w:p>
    <w:p w:rsidR="00052D11" w:rsidRPr="00052D11" w:rsidRDefault="00052D11" w:rsidP="00052D11">
      <w:pPr>
        <w:ind w:firstLine="0"/>
      </w:pPr>
      <w:r w:rsidRPr="00052D11">
        <w:t>07:05</w:t>
      </w:r>
      <w:r w:rsidR="00407C69">
        <w:t xml:space="preserve"> – </w:t>
      </w:r>
      <w:r w:rsidRPr="00052D11">
        <w:t>Все на Матч! Прямая трансляция</w:t>
      </w:r>
    </w:p>
    <w:p w:rsidR="00052D11" w:rsidRPr="00052D11" w:rsidRDefault="00052D11" w:rsidP="00052D11">
      <w:pPr>
        <w:ind w:firstLine="0"/>
      </w:pPr>
      <w:r w:rsidRPr="00052D11">
        <w:t>08:45</w:t>
      </w:r>
      <w:r w:rsidR="00407C69">
        <w:t xml:space="preserve"> – </w:t>
      </w:r>
      <w:r w:rsidRPr="00052D11">
        <w:t>Новости</w:t>
      </w:r>
    </w:p>
    <w:p w:rsidR="00052D11" w:rsidRPr="00052D11" w:rsidRDefault="00052D11" w:rsidP="00052D11">
      <w:pPr>
        <w:ind w:firstLine="0"/>
      </w:pPr>
      <w:r w:rsidRPr="00052D11">
        <w:t>08:50</w:t>
      </w:r>
      <w:r w:rsidR="00407C69">
        <w:t xml:space="preserve"> – </w:t>
      </w:r>
      <w:r w:rsidRPr="00052D11">
        <w:t>Футбол. Чемпионат Германии. "</w:t>
      </w:r>
      <w:proofErr w:type="spellStart"/>
      <w:r w:rsidRPr="00052D11">
        <w:t>Айнтрахт</w:t>
      </w:r>
      <w:proofErr w:type="spellEnd"/>
      <w:r w:rsidRPr="00052D11">
        <w:t>" — "</w:t>
      </w:r>
      <w:proofErr w:type="spellStart"/>
      <w:r w:rsidRPr="00052D11">
        <w:t>Боруссия</w:t>
      </w:r>
      <w:proofErr w:type="spellEnd"/>
      <w:r w:rsidRPr="00052D11">
        <w:t>" (Дортмунд)</w:t>
      </w:r>
    </w:p>
    <w:p w:rsidR="00052D11" w:rsidRPr="00052D11" w:rsidRDefault="00052D11" w:rsidP="00052D11">
      <w:pPr>
        <w:ind w:firstLine="0"/>
      </w:pPr>
      <w:r w:rsidRPr="00052D11">
        <w:t>10:50</w:t>
      </w:r>
      <w:r w:rsidR="00407C69">
        <w:t xml:space="preserve"> – </w:t>
      </w:r>
      <w:r w:rsidRPr="00052D11">
        <w:t>Новости</w:t>
      </w:r>
    </w:p>
    <w:p w:rsidR="00052D11" w:rsidRPr="00052D11" w:rsidRDefault="00052D11" w:rsidP="00052D11">
      <w:pPr>
        <w:ind w:firstLine="0"/>
        <w:rPr>
          <w:bdr w:val="none" w:sz="0" w:space="0" w:color="auto" w:frame="1"/>
          <w:lang w:eastAsia="en-GB"/>
        </w:rPr>
      </w:pPr>
      <w:r w:rsidRPr="00052D11">
        <w:t>10:55</w:t>
      </w:r>
      <w:r w:rsidR="00407C69">
        <w:t xml:space="preserve"> – </w:t>
      </w:r>
      <w:r w:rsidRPr="00052D11">
        <w:t>Волейбол. Кубок мира. Женщины. Россия-Аргентина. Трансляция из Японии. Прямая трансляция</w:t>
      </w:r>
    </w:p>
    <w:p w:rsidR="00052D11" w:rsidRPr="00052D11" w:rsidRDefault="00052D11" w:rsidP="00052D11">
      <w:pPr>
        <w:ind w:firstLine="0"/>
      </w:pPr>
      <w:r w:rsidRPr="00052D11">
        <w:t>12:55</w:t>
      </w:r>
      <w:r w:rsidR="00407C69">
        <w:t xml:space="preserve"> – </w:t>
      </w:r>
      <w:r w:rsidRPr="00052D11">
        <w:t>Новости</w:t>
      </w:r>
    </w:p>
    <w:p w:rsidR="00052D11" w:rsidRPr="00052D11" w:rsidRDefault="00052D11" w:rsidP="00052D11">
      <w:pPr>
        <w:ind w:firstLine="0"/>
      </w:pPr>
      <w:r w:rsidRPr="00052D11">
        <w:t>13:00</w:t>
      </w:r>
      <w:r w:rsidR="00407C69">
        <w:t xml:space="preserve"> – </w:t>
      </w:r>
      <w:r w:rsidRPr="00052D11">
        <w:t>Все на Матч! Прямая трансляция</w:t>
      </w:r>
    </w:p>
    <w:p w:rsidR="00052D11" w:rsidRPr="00052D11" w:rsidRDefault="00052D11" w:rsidP="00052D11">
      <w:pPr>
        <w:ind w:firstLine="0"/>
      </w:pPr>
      <w:r w:rsidRPr="00052D11">
        <w:t>13:30</w:t>
      </w:r>
      <w:r w:rsidR="00407C69">
        <w:t xml:space="preserve"> – </w:t>
      </w:r>
      <w:r w:rsidRPr="00052D11">
        <w:t>Футбол. Чемпионат Франции. "Лион"-ПСЖ</w:t>
      </w:r>
    </w:p>
    <w:p w:rsidR="00052D11" w:rsidRPr="00052D11" w:rsidRDefault="00052D11" w:rsidP="00052D11">
      <w:pPr>
        <w:ind w:firstLine="0"/>
      </w:pPr>
      <w:r w:rsidRPr="00052D11">
        <w:lastRenderedPageBreak/>
        <w:t>15:30</w:t>
      </w:r>
      <w:r w:rsidR="00407C69">
        <w:t xml:space="preserve"> – </w:t>
      </w:r>
      <w:r w:rsidRPr="00052D11">
        <w:t>Новости</w:t>
      </w:r>
    </w:p>
    <w:p w:rsidR="00052D11" w:rsidRPr="00052D11" w:rsidRDefault="00052D11" w:rsidP="00052D11">
      <w:pPr>
        <w:ind w:firstLine="0"/>
      </w:pPr>
      <w:r w:rsidRPr="00052D11">
        <w:t>15:35</w:t>
      </w:r>
      <w:r w:rsidR="00407C69">
        <w:t xml:space="preserve"> – </w:t>
      </w:r>
      <w:r w:rsidRPr="00052D11">
        <w:t>Все на Матч! Прямая трансляция</w:t>
      </w:r>
    </w:p>
    <w:p w:rsidR="00052D11" w:rsidRPr="00052D11" w:rsidRDefault="00052D11" w:rsidP="00052D11">
      <w:pPr>
        <w:ind w:firstLine="0"/>
      </w:pPr>
      <w:r w:rsidRPr="00052D11">
        <w:t>16:15</w:t>
      </w:r>
      <w:r w:rsidR="00407C69">
        <w:t xml:space="preserve"> – </w:t>
      </w:r>
      <w:r w:rsidRPr="00052D11">
        <w:t>Футбол. Чемпионат Италии. "</w:t>
      </w:r>
      <w:proofErr w:type="spellStart"/>
      <w:r w:rsidRPr="00052D11">
        <w:t>Лацио</w:t>
      </w:r>
      <w:proofErr w:type="spellEnd"/>
      <w:r w:rsidRPr="00052D11">
        <w:t>"-"Парма"</w:t>
      </w:r>
    </w:p>
    <w:p w:rsidR="00052D11" w:rsidRPr="00052D11" w:rsidRDefault="00052D11" w:rsidP="00052D11">
      <w:pPr>
        <w:ind w:firstLine="0"/>
      </w:pPr>
      <w:r w:rsidRPr="00052D11">
        <w:t>18:10</w:t>
      </w:r>
      <w:r w:rsidR="00407C69">
        <w:t xml:space="preserve"> – </w:t>
      </w:r>
      <w:r w:rsidRPr="00052D11">
        <w:t xml:space="preserve">Специальный репортаж (ЦСКА - "Краснодар". </w:t>
      </w:r>
      <w:proofErr w:type="spellStart"/>
      <w:r w:rsidRPr="00052D11">
        <w:t>Live</w:t>
      </w:r>
      <w:proofErr w:type="spellEnd"/>
      <w:r w:rsidRPr="00052D11">
        <w:t>)</w:t>
      </w:r>
    </w:p>
    <w:p w:rsidR="00052D11" w:rsidRPr="00052D11" w:rsidRDefault="00052D11" w:rsidP="00052D11">
      <w:pPr>
        <w:ind w:firstLine="0"/>
      </w:pPr>
      <w:r w:rsidRPr="00052D11">
        <w:t>18:30</w:t>
      </w:r>
      <w:r w:rsidR="00407C69">
        <w:t xml:space="preserve"> – </w:t>
      </w:r>
      <w:r w:rsidRPr="00052D11">
        <w:t>Новости</w:t>
      </w:r>
    </w:p>
    <w:p w:rsidR="00052D11" w:rsidRPr="00052D11" w:rsidRDefault="00052D11" w:rsidP="00052D11">
      <w:pPr>
        <w:ind w:firstLine="0"/>
      </w:pPr>
      <w:r w:rsidRPr="00052D11">
        <w:t>18:35</w:t>
      </w:r>
      <w:r w:rsidR="00407C69">
        <w:t xml:space="preserve"> – </w:t>
      </w:r>
      <w:r w:rsidRPr="00052D11">
        <w:t>Континентальный вечер</w:t>
      </w:r>
    </w:p>
    <w:p w:rsidR="00052D11" w:rsidRPr="00052D11" w:rsidRDefault="00052D11" w:rsidP="00052D11">
      <w:pPr>
        <w:ind w:firstLine="0"/>
      </w:pPr>
      <w:r w:rsidRPr="00052D11">
        <w:t>19:10</w:t>
      </w:r>
      <w:r w:rsidR="00407C69">
        <w:t xml:space="preserve"> – </w:t>
      </w:r>
      <w:r w:rsidRPr="00052D11">
        <w:t>Хоккей. КХЛ. СКА (Санкт-Петербург)-ЦСКА. Прямая трансляция</w:t>
      </w:r>
    </w:p>
    <w:p w:rsidR="00052D11" w:rsidRPr="00052D11" w:rsidRDefault="00052D11" w:rsidP="00052D11">
      <w:pPr>
        <w:ind w:firstLine="0"/>
      </w:pPr>
      <w:r w:rsidRPr="00052D11">
        <w:t>21:55</w:t>
      </w:r>
      <w:r w:rsidR="00407C69">
        <w:t xml:space="preserve"> – </w:t>
      </w:r>
      <w:r w:rsidRPr="00052D11">
        <w:t>Волейбол. Чемпионат Европы. Мужчины. 1/4 финала. Трансляция из Словении. Прямая трансляция</w:t>
      </w:r>
    </w:p>
    <w:p w:rsidR="00052D11" w:rsidRPr="00052D11" w:rsidRDefault="00052D11" w:rsidP="00052D11">
      <w:pPr>
        <w:ind w:firstLine="0"/>
      </w:pPr>
      <w:r w:rsidRPr="00052D11">
        <w:t>23:25</w:t>
      </w:r>
      <w:r w:rsidR="00407C69">
        <w:t xml:space="preserve"> – </w:t>
      </w:r>
      <w:r w:rsidRPr="00052D11">
        <w:t>Новости</w:t>
      </w:r>
    </w:p>
    <w:p w:rsidR="00052D11" w:rsidRPr="00052D11" w:rsidRDefault="00052D11" w:rsidP="00052D11">
      <w:pPr>
        <w:ind w:firstLine="0"/>
      </w:pPr>
      <w:r w:rsidRPr="00052D11">
        <w:t>23:30</w:t>
      </w:r>
      <w:r w:rsidR="00407C69">
        <w:t xml:space="preserve"> – </w:t>
      </w:r>
      <w:r w:rsidRPr="00052D11">
        <w:t>Тотальный футбол</w:t>
      </w:r>
    </w:p>
    <w:p w:rsidR="00052D11" w:rsidRPr="00052D11" w:rsidRDefault="00052D11" w:rsidP="00052D11">
      <w:pPr>
        <w:ind w:firstLine="0"/>
      </w:pPr>
      <w:r w:rsidRPr="00052D11">
        <w:t>00:35</w:t>
      </w:r>
      <w:r w:rsidR="00407C69">
        <w:t xml:space="preserve"> – </w:t>
      </w:r>
      <w:r w:rsidRPr="00052D11">
        <w:t>Все на Матч! Прямая трансляция</w:t>
      </w:r>
    </w:p>
    <w:p w:rsidR="00052D11" w:rsidRPr="00052D11" w:rsidRDefault="00052D11" w:rsidP="00052D11">
      <w:pPr>
        <w:ind w:firstLine="0"/>
      </w:pPr>
      <w:r w:rsidRPr="00052D11">
        <w:t>01:20</w:t>
      </w:r>
      <w:r w:rsidR="00407C69">
        <w:t xml:space="preserve"> – </w:t>
      </w:r>
      <w:r w:rsidRPr="00052D11">
        <w:t>Футбол. Церемония</w:t>
      </w:r>
      <w:r w:rsidRPr="00052D11">
        <w:rPr>
          <w:lang w:val="en-US"/>
        </w:rPr>
        <w:t xml:space="preserve"> </w:t>
      </w:r>
      <w:r w:rsidRPr="00052D11">
        <w:t>вручения</w:t>
      </w:r>
      <w:r w:rsidRPr="00052D11">
        <w:rPr>
          <w:lang w:val="en-US"/>
        </w:rPr>
        <w:t xml:space="preserve"> </w:t>
      </w:r>
      <w:r w:rsidRPr="00052D11">
        <w:t>наград</w:t>
      </w:r>
      <w:r w:rsidRPr="00052D11">
        <w:rPr>
          <w:lang w:val="en-US"/>
        </w:rPr>
        <w:t xml:space="preserve"> </w:t>
      </w:r>
      <w:r w:rsidRPr="00052D11">
        <w:t>ФИФА</w:t>
      </w:r>
      <w:r w:rsidRPr="00052D11">
        <w:rPr>
          <w:lang w:val="en-US"/>
        </w:rPr>
        <w:t xml:space="preserve"> "The Best FIFA Football Awards 2019". </w:t>
      </w:r>
      <w:r w:rsidRPr="00052D11">
        <w:t>Трансляция из Италии</w:t>
      </w:r>
    </w:p>
    <w:p w:rsidR="00052D11" w:rsidRPr="00052D11" w:rsidRDefault="00052D11" w:rsidP="00052D11">
      <w:pPr>
        <w:ind w:firstLine="0"/>
      </w:pPr>
      <w:r w:rsidRPr="00052D11">
        <w:t>03:05</w:t>
      </w:r>
      <w:r w:rsidR="00407C69">
        <w:t xml:space="preserve"> – </w:t>
      </w:r>
      <w:r w:rsidRPr="00052D11">
        <w:t>Лучшие из лучших-2</w:t>
      </w:r>
      <w:r w:rsidRPr="00052D11">
        <w:fldChar w:fldCharType="begin"/>
      </w:r>
      <w:r w:rsidRPr="00052D11">
        <w:instrText xml:space="preserve"> INCLUDEPICTURE "/var/folders/1z/wlfzb6sx2cq7314ysgtz77d00000gn/T/com.microsoft.Word/WebArchiveCopyPasteTempFiles/d32437518.gif?r=0.7270361329163323" \* MERGEFORMATINET </w:instrText>
      </w:r>
      <w:r w:rsidRPr="00052D11">
        <w:fldChar w:fldCharType="separate"/>
      </w:r>
      <w:r w:rsidRPr="00052D11">
        <w:rPr>
          <w:noProof/>
        </w:rPr>
        <w:drawing>
          <wp:inline distT="0" distB="0" distL="0" distR="0">
            <wp:extent cx="15240" cy="15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" cy="1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52D11">
        <w:fldChar w:fldCharType="end"/>
      </w:r>
    </w:p>
    <w:p w:rsidR="00052D11" w:rsidRPr="00052D11" w:rsidRDefault="00052D11" w:rsidP="00052D11">
      <w:pPr>
        <w:ind w:firstLine="0"/>
      </w:pPr>
      <w:r w:rsidRPr="00052D11">
        <w:t>04:50</w:t>
      </w:r>
      <w:r w:rsidR="00407C69">
        <w:t xml:space="preserve"> – </w:t>
      </w:r>
      <w:r w:rsidRPr="00052D11">
        <w:t>Команда мечты</w:t>
      </w:r>
    </w:p>
    <w:p w:rsidR="009A46DE" w:rsidRDefault="009A46DE" w:rsidP="00670169">
      <w:pPr>
        <w:ind w:firstLine="0"/>
        <w:sectPr w:rsidR="009A46DE" w:rsidSect="00670169">
          <w:type w:val="continuous"/>
          <w:pgSz w:w="11900" w:h="16840"/>
          <w:pgMar w:top="1134" w:right="567" w:bottom="1134" w:left="1134" w:header="708" w:footer="708" w:gutter="0"/>
          <w:cols w:num="2" w:space="708"/>
          <w:docGrid w:linePitch="360"/>
        </w:sectPr>
      </w:pPr>
    </w:p>
    <w:p w:rsidR="00670169" w:rsidRDefault="0097391B" w:rsidP="0097391B">
      <w:pPr>
        <w:pStyle w:val="Heading1"/>
      </w:pPr>
      <w:bookmarkStart w:id="7" w:name="_Toc20760607"/>
      <w:r>
        <w:lastRenderedPageBreak/>
        <w:t>Рецензия на кинофильм «</w:t>
      </w:r>
      <w:r>
        <w:rPr>
          <w:lang w:val="en-US"/>
        </w:rPr>
        <w:t>the</w:t>
      </w:r>
      <w:r w:rsidRPr="0097391B">
        <w:t xml:space="preserve"> </w:t>
      </w:r>
      <w:r>
        <w:rPr>
          <w:lang w:val="en-US"/>
        </w:rPr>
        <w:t>room</w:t>
      </w:r>
      <w:r>
        <w:t>», 2003 год</w:t>
      </w:r>
      <w:bookmarkEnd w:id="7"/>
    </w:p>
    <w:p w:rsidR="0097391B" w:rsidRPr="0097391B" w:rsidRDefault="00300861" w:rsidP="0097391B">
      <w:pPr>
        <w:spacing w:after="0" w:line="240" w:lineRule="auto"/>
        <w:ind w:firstLine="0"/>
        <w:jc w:val="left"/>
        <w:rPr>
          <w:rFonts w:eastAsia="Times New Roman"/>
          <w:color w:val="auto"/>
          <w:lang w:eastAsia="en-GB"/>
        </w:rPr>
      </w:pPr>
      <w:r w:rsidRPr="0097391B">
        <w:rPr>
          <w:rFonts w:eastAsia="Times New Roman"/>
          <w:noProof/>
          <w:color w:val="auto"/>
          <w:lang w:eastAsia="en-GB"/>
        </w:rPr>
        <w:drawing>
          <wp:anchor distT="0" distB="0" distL="114300" distR="114300" simplePos="0" relativeHeight="251658240" behindDoc="1" locked="0" layoutInCell="1" allowOverlap="1" wp14:anchorId="254081B2">
            <wp:simplePos x="0" y="0"/>
            <wp:positionH relativeFrom="column">
              <wp:posOffset>-410210</wp:posOffset>
            </wp:positionH>
            <wp:positionV relativeFrom="page">
              <wp:posOffset>1371600</wp:posOffset>
            </wp:positionV>
            <wp:extent cx="3068320" cy="3178175"/>
            <wp:effectExtent l="0" t="0" r="0" b="0"/>
            <wp:wrapTight wrapText="bothSides">
              <wp:wrapPolygon edited="0">
                <wp:start x="2325" y="0"/>
                <wp:lineTo x="2325" y="21492"/>
                <wp:lineTo x="19222" y="21492"/>
                <wp:lineTo x="19222" y="0"/>
                <wp:lineTo x="2325" y="0"/>
              </wp:wrapPolygon>
            </wp:wrapTight>
            <wp:docPr id="7" name="Picture 7" descr="Image result for the room,2003 реценз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Image result for the room,2003 рецензи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320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7391B" w:rsidRPr="0097391B" w:rsidRDefault="0097391B" w:rsidP="00AE28F2">
      <w:pPr>
        <w:pStyle w:val="Heading2"/>
        <w:rPr>
          <w:lang w:val="en-US"/>
        </w:rPr>
      </w:pPr>
      <w:bookmarkStart w:id="8" w:name="_Toc20760608"/>
      <w:r w:rsidRPr="0097391B">
        <w:rPr>
          <w:lang w:val="en-US"/>
        </w:rPr>
        <w:t xml:space="preserve">«Anyway, how’s your sex </w:t>
      </w:r>
      <w:proofErr w:type="gramStart"/>
      <w:r w:rsidRPr="0097391B">
        <w:rPr>
          <w:lang w:val="en-US"/>
        </w:rPr>
        <w:t>life?»</w:t>
      </w:r>
      <w:bookmarkEnd w:id="8"/>
      <w:proofErr w:type="gramEnd"/>
    </w:p>
    <w:p w:rsidR="0097391B" w:rsidRDefault="0097391B" w:rsidP="0097391B">
      <w:r w:rsidRPr="0097391B">
        <w:t xml:space="preserve">Джонни — душа компании, успешный работник в секретной компьютерной компании и </w:t>
      </w:r>
      <w:r w:rsidRPr="0097391B">
        <w:rPr>
          <w:rFonts w:eastAsia="Times New Roman"/>
          <w:color w:val="auto"/>
          <w:lang w:eastAsia="en-GB"/>
        </w:rPr>
        <w:fldChar w:fldCharType="begin"/>
      </w:r>
      <w:r w:rsidRPr="0097391B">
        <w:rPr>
          <w:rFonts w:eastAsia="Times New Roman"/>
          <w:color w:val="auto"/>
          <w:lang w:eastAsia="en-GB"/>
        </w:rPr>
        <w:instrText xml:space="preserve"> INCLUDEPICTURE "/var/folders/1z/wlfzb6sx2cq7314ysgtz77d00000gn/T/com.microsoft.Word/WebArchiveCopyPasteTempFiles/996809.png" \* MERGEFORMATINET </w:instrText>
      </w:r>
      <w:r w:rsidRPr="0097391B">
        <w:rPr>
          <w:rFonts w:eastAsia="Times New Roman"/>
          <w:color w:val="auto"/>
          <w:lang w:eastAsia="en-GB"/>
        </w:rPr>
        <w:fldChar w:fldCharType="end"/>
      </w:r>
      <w:r w:rsidRPr="0097391B">
        <w:t>большой любитель американского футбола. А еще он без ума влюблен в свою невесту Лизу, для которой он готов на всё. Джонни неустанно доказывает ей, что галантный ухажёр, искусный любовник и заботливый мужчина могут сочетаться в одном человеке. Жаль, что всего этого для нее оказывается мало. За спиной самого положительного на свете парня внезапно свершилось чудовищное предательство — Лиза закрутила роман с его лучшим другом</w:t>
      </w:r>
      <w:r>
        <w:t xml:space="preserve">. </w:t>
      </w:r>
      <w:r w:rsidRPr="0097391B">
        <w:t xml:space="preserve">Вечеринка </w:t>
      </w:r>
      <w:r>
        <w:t>на день</w:t>
      </w:r>
      <w:r w:rsidRPr="0097391B">
        <w:t xml:space="preserve"> рождения Джонни ведет к трагедии...</w:t>
      </w:r>
    </w:p>
    <w:p w:rsidR="0097391B" w:rsidRPr="0077424E" w:rsidRDefault="0097391B" w:rsidP="00AE28F2">
      <w:pPr>
        <w:pStyle w:val="Heading2"/>
      </w:pPr>
      <w:bookmarkStart w:id="9" w:name="_Toc20760609"/>
      <w:r w:rsidRPr="0077424E">
        <w:t xml:space="preserve">Томми </w:t>
      </w:r>
      <w:proofErr w:type="spellStart"/>
      <w:r w:rsidRPr="0077424E">
        <w:t>Вайсо</w:t>
      </w:r>
      <w:proofErr w:type="spellEnd"/>
      <w:r w:rsidRPr="0077424E">
        <w:t xml:space="preserve"> — легенда.</w:t>
      </w:r>
      <w:bookmarkEnd w:id="9"/>
    </w:p>
    <w:p w:rsidR="0097391B" w:rsidRPr="0097391B" w:rsidRDefault="0097391B" w:rsidP="0097391B">
      <w:pPr>
        <w:rPr>
          <w:b/>
          <w:bCs/>
        </w:rPr>
      </w:pPr>
      <w:r w:rsidRPr="0097391B">
        <w:t>Режиссер, продюсер, сценарист и исполнитель главной роли самого плохого фильма всех времен и народов автоматически вписал себя в анналы истории мирового кинематографа. Таким как он не дают звезд на аллее славы, но любить и ненавидеть его, в отличие от знаменитостей-однодневок, будут всегда. Загадочный образ человека с туманным прошлым, странным акцентом и неприличной суммой денег в кармане до сих будоражит впечатлительные умы поклонников.</w:t>
      </w:r>
    </w:p>
    <w:p w:rsidR="0097391B" w:rsidRPr="0097391B" w:rsidRDefault="0097391B" w:rsidP="00AE28F2">
      <w:pPr>
        <w:pStyle w:val="Heading2"/>
      </w:pPr>
      <w:bookmarkStart w:id="10" w:name="_Toc20760610"/>
      <w:r w:rsidRPr="0097391B">
        <w:t xml:space="preserve">Томми </w:t>
      </w:r>
      <w:proofErr w:type="spellStart"/>
      <w:r w:rsidRPr="0097391B">
        <w:t>Вайсо</w:t>
      </w:r>
      <w:proofErr w:type="spellEnd"/>
      <w:r w:rsidRPr="0097391B">
        <w:t xml:space="preserve"> — новатор.</w:t>
      </w:r>
      <w:bookmarkEnd w:id="10"/>
      <w:r w:rsidRPr="0097391B">
        <w:t> </w:t>
      </w:r>
    </w:p>
    <w:p w:rsidR="0077424E" w:rsidRPr="00FD5EEA" w:rsidRDefault="0097391B" w:rsidP="00FD5EEA">
      <w:r w:rsidRPr="0097391B">
        <w:t xml:space="preserve">Надо отдать должное тому факту, что так еще никто не снимал. </w:t>
      </w:r>
      <w:proofErr w:type="spellStart"/>
      <w:r w:rsidRPr="0097391B">
        <w:t>Вайсо</w:t>
      </w:r>
      <w:proofErr w:type="spellEnd"/>
      <w:r w:rsidRPr="0097391B">
        <w:t xml:space="preserve"> с лихвой компенсировал свой непрофессионализм смелостью и нестандартным подходом: снимал на пленку и цифру одновременно, увольнял непонятливых работников, удалял во время съемок из сценария персонажей, снимал </w:t>
      </w:r>
      <w:proofErr w:type="spellStart"/>
      <w:r w:rsidRPr="0097391B">
        <w:t>обнаженку</w:t>
      </w:r>
      <w:proofErr w:type="spellEnd"/>
      <w:r w:rsidRPr="0097391B">
        <w:t xml:space="preserve"> при полном составе съемочной группы. Многие не выдерживали его ритма и просто увольнялись. Для Томми это было неважно, ведь он был птицей другого полета. Он не разменивался по мелочам и вложил 6 миллионов долларов в то, во что верил. А верил он в себя. Бешеная энергетика Томми отпугивала сильных и притягивала сирых и убогих — кто бы после этого мог </w:t>
      </w:r>
      <w:proofErr w:type="gramStart"/>
      <w:r w:rsidRPr="0097391B">
        <w:t>усомнится</w:t>
      </w:r>
      <w:proofErr w:type="gramEnd"/>
      <w:r w:rsidRPr="0097391B">
        <w:t xml:space="preserve"> в том, что его творческое сердце билось за двоих? </w:t>
      </w:r>
      <w:r w:rsidR="0077424E" w:rsidRPr="0077424E">
        <w:rPr>
          <w:rFonts w:eastAsia="Times New Roman"/>
          <w:color w:val="auto"/>
          <w:lang w:eastAsia="en-GB"/>
        </w:rPr>
        <w:fldChar w:fldCharType="begin"/>
      </w:r>
      <w:r w:rsidR="0077424E" w:rsidRPr="0077424E">
        <w:rPr>
          <w:rFonts w:eastAsia="Times New Roman"/>
          <w:color w:val="auto"/>
          <w:lang w:eastAsia="en-GB"/>
        </w:rPr>
        <w:instrText xml:space="preserve"> INCLUDEPICTURE "/var/folders/1z/wlfzb6sx2cq7314ysgtz77d00000gn/T/com.microsoft.Word/WebArchiveCopyPasteTempFiles/the-room-9.jpg" \* MERGEFORMATINET </w:instrText>
      </w:r>
      <w:r w:rsidR="0077424E" w:rsidRPr="0077424E">
        <w:rPr>
          <w:rFonts w:eastAsia="Times New Roman"/>
          <w:color w:val="auto"/>
          <w:lang w:eastAsia="en-GB"/>
        </w:rPr>
        <w:fldChar w:fldCharType="end"/>
      </w:r>
    </w:p>
    <w:p w:rsidR="0097391B" w:rsidRPr="0077424E" w:rsidRDefault="0097391B" w:rsidP="00AE28F2">
      <w:pPr>
        <w:pStyle w:val="Heading2"/>
        <w:rPr>
          <w:color w:val="FFFFFF" w:themeColor="background1"/>
        </w:rPr>
      </w:pPr>
      <w:bookmarkStart w:id="11" w:name="_Toc20760611"/>
      <w:r w:rsidRPr="0077424E">
        <w:lastRenderedPageBreak/>
        <w:t xml:space="preserve">Томми </w:t>
      </w:r>
      <w:proofErr w:type="spellStart"/>
      <w:r w:rsidRPr="0077424E">
        <w:t>Вайсо</w:t>
      </w:r>
      <w:proofErr w:type="spellEnd"/>
      <w:r w:rsidRPr="0077424E">
        <w:t xml:space="preserve"> — драматург.</w:t>
      </w:r>
      <w:bookmarkEnd w:id="11"/>
    </w:p>
    <w:p w:rsidR="00D30059" w:rsidRDefault="00D30059" w:rsidP="0077424E">
      <w:r w:rsidRPr="0077424E">
        <w:rPr>
          <w:rFonts w:eastAsia="Times New Roman"/>
          <w:noProof/>
          <w:lang w:eastAsia="en-GB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-110490</wp:posOffset>
            </wp:positionH>
            <wp:positionV relativeFrom="paragraph">
              <wp:posOffset>1052266</wp:posOffset>
            </wp:positionV>
            <wp:extent cx="6734013" cy="2587625"/>
            <wp:effectExtent l="0" t="0" r="0" b="3175"/>
            <wp:wrapTopAndBottom/>
            <wp:docPr id="8" name="Picture 8" descr="Image result for the room,2003 реценз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Image result for the room,2003 рецензия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013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391B" w:rsidRPr="00D30059">
        <w:t xml:space="preserve">Сценарий «Комнаты» — это авторский коктейль, который оказался слишком крепким. Диковинный </w:t>
      </w:r>
      <w:proofErr w:type="spellStart"/>
      <w:r w:rsidR="0097391B" w:rsidRPr="00D30059">
        <w:t>мэшап</w:t>
      </w:r>
      <w:proofErr w:type="spellEnd"/>
      <w:r w:rsidR="0097391B" w:rsidRPr="00D30059">
        <w:t xml:space="preserve"> из воистину шекспировской трагедии и набоковского эротизма был преподнесен автором при помощи нарочитого примитивизма. Проще говоря, Томми написал такой идиотский сценарий, что от него ужаснулись абсолютно все.</w:t>
      </w:r>
    </w:p>
    <w:p w:rsidR="0077424E" w:rsidRPr="00D30059" w:rsidRDefault="0097391B" w:rsidP="00D30059">
      <w:pPr>
        <w:ind w:firstLine="0"/>
      </w:pPr>
      <w:r w:rsidRPr="00D30059">
        <w:t xml:space="preserve">Невыносимо дебильные диалоги с разорванными причинно-следственными связями моментально растащили на цитаты с таким рвением, что позавидовал бы сам Гайдай. Стоит отметить, что персонаж Джонни, чьим прототипом являлся сам </w:t>
      </w:r>
      <w:proofErr w:type="spellStart"/>
      <w:r w:rsidRPr="00D30059">
        <w:t>Вайсо</w:t>
      </w:r>
      <w:proofErr w:type="spellEnd"/>
      <w:r w:rsidRPr="00D30059">
        <w:t>, по иронии судьбы предрек судьбу самого создателя — «Комната» для них двоих закончилась одинаково печально.</w:t>
      </w:r>
    </w:p>
    <w:p w:rsidR="0097391B" w:rsidRPr="0097391B" w:rsidRDefault="0097391B" w:rsidP="00AE28F2">
      <w:pPr>
        <w:pStyle w:val="Heading2"/>
      </w:pPr>
      <w:bookmarkStart w:id="12" w:name="_Toc20760612"/>
      <w:r w:rsidRPr="0097391B">
        <w:t xml:space="preserve">Томми </w:t>
      </w:r>
      <w:proofErr w:type="spellStart"/>
      <w:r w:rsidRPr="0097391B">
        <w:t>Вайсо</w:t>
      </w:r>
      <w:proofErr w:type="spellEnd"/>
      <w:r w:rsidRPr="0097391B">
        <w:t xml:space="preserve"> — гений.</w:t>
      </w:r>
      <w:bookmarkEnd w:id="12"/>
      <w:r w:rsidRPr="0097391B">
        <w:t> </w:t>
      </w:r>
    </w:p>
    <w:p w:rsidR="0097391B" w:rsidRPr="0097391B" w:rsidRDefault="0097391B" w:rsidP="0097391B">
      <w:r w:rsidRPr="0097391B">
        <w:t xml:space="preserve">«Настолько плохо, что даже хорошо» — гласит поговорка. Но это не про </w:t>
      </w:r>
      <w:proofErr w:type="spellStart"/>
      <w:r w:rsidRPr="0097391B">
        <w:t>Вайсо</w:t>
      </w:r>
      <w:proofErr w:type="spellEnd"/>
      <w:r w:rsidRPr="0097391B">
        <w:t xml:space="preserve">. У него вышло всё настолько плохо, что стало гениальным. Мимика, манера речи, актерские потуги — такого больше нигде не найти. Благодаря бесталанности Томми, на месте предполагаемой драмы возникла одна из самых смешных комедий, если даже не самая смешная. «Комната» — это не только посмешище для слабоумных критиков, но и целый культурный феномен американского кинематографа, скрывающий истинный культурный код и даже национальную идентичность автора. Четко прослеживаемая в приветствиях персонажей ностальгия по классическим </w:t>
      </w:r>
      <w:proofErr w:type="spellStart"/>
      <w:r w:rsidRPr="0097391B">
        <w:t>ситкомам</w:t>
      </w:r>
      <w:proofErr w:type="spellEnd"/>
      <w:r w:rsidRPr="0097391B">
        <w:t xml:space="preserve">, постоянно играющие в американский футбол герои и устоявшаяся в их жизнях буржуазная стабильность среднего класса выдают в иммигранте </w:t>
      </w:r>
      <w:proofErr w:type="spellStart"/>
      <w:r w:rsidRPr="0097391B">
        <w:t>Вайсо</w:t>
      </w:r>
      <w:proofErr w:type="spellEnd"/>
      <w:r w:rsidRPr="0097391B">
        <w:t xml:space="preserve"> большого патриота своей новообретенной родины. Подражание канонам американской культуры стало основополагающей силой творчества </w:t>
      </w:r>
      <w:proofErr w:type="spellStart"/>
      <w:r w:rsidRPr="0097391B">
        <w:t>Вайсо</w:t>
      </w:r>
      <w:proofErr w:type="spellEnd"/>
      <w:r w:rsidRPr="0097391B">
        <w:t xml:space="preserve">. Грезя о «фабрике грез» и лаврах Джеймса Дина, Томми </w:t>
      </w:r>
      <w:proofErr w:type="spellStart"/>
      <w:r w:rsidRPr="0097391B">
        <w:t>Вайсо</w:t>
      </w:r>
      <w:proofErr w:type="spellEnd"/>
      <w:r w:rsidRPr="0097391B">
        <w:t xml:space="preserve"> ударил по изнеженным мозгам неблагодарной публики с такой силой, что ошарашенная общественность без промедления и сожаления распяла горе-творца. Однако, факт остается фактом — чужак Томми воплотил в жизнь американскую мечту... пусть и немного в своем стиле.</w:t>
      </w:r>
    </w:p>
    <w:p w:rsidR="0077424E" w:rsidRDefault="0077424E" w:rsidP="0077424E">
      <w:pPr>
        <w:spacing w:after="0" w:line="240" w:lineRule="auto"/>
        <w:ind w:firstLine="0"/>
        <w:jc w:val="left"/>
        <w:rPr>
          <w:rFonts w:eastAsia="Times New Roman"/>
          <w:color w:val="auto"/>
          <w:lang w:eastAsia="en-GB"/>
        </w:rPr>
      </w:pPr>
      <w:r w:rsidRPr="0077424E">
        <w:rPr>
          <w:rFonts w:eastAsia="Times New Roman"/>
          <w:color w:val="auto"/>
          <w:lang w:eastAsia="en-GB"/>
        </w:rPr>
        <w:lastRenderedPageBreak/>
        <w:fldChar w:fldCharType="begin"/>
      </w:r>
      <w:r w:rsidRPr="0077424E">
        <w:rPr>
          <w:rFonts w:eastAsia="Times New Roman"/>
          <w:color w:val="auto"/>
          <w:lang w:eastAsia="en-GB"/>
        </w:rPr>
        <w:instrText xml:space="preserve"> INCLUDEPICTURE "/var/folders/1z/wlfzb6sx2cq7314ysgtz77d00000gn/T/com.microsoft.Word/WebArchiveCopyPasteTempFiles/komnata-2-scene-2.jpg" \* MERGEFORMATINET </w:instrText>
      </w:r>
      <w:r w:rsidRPr="0077424E">
        <w:rPr>
          <w:rFonts w:eastAsia="Times New Roman"/>
          <w:color w:val="auto"/>
          <w:lang w:eastAsia="en-GB"/>
        </w:rPr>
        <w:fldChar w:fldCharType="separate"/>
      </w:r>
      <w:r w:rsidRPr="0077424E">
        <w:rPr>
          <w:rFonts w:eastAsia="Times New Roman"/>
          <w:noProof/>
          <w:color w:val="auto"/>
          <w:lang w:eastAsia="en-GB"/>
        </w:rPr>
        <w:drawing>
          <wp:inline distT="0" distB="0" distL="0" distR="0" wp14:anchorId="365E6AEC" wp14:editId="5F38A976">
            <wp:extent cx="6476365" cy="3641725"/>
            <wp:effectExtent l="0" t="0" r="635" b="3175"/>
            <wp:docPr id="9" name="Picture 9" descr="Image result for the room,2003 реценз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Image result for the room,2003 рецензия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364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7424E">
        <w:rPr>
          <w:rFonts w:eastAsia="Times New Roman"/>
          <w:color w:val="auto"/>
          <w:lang w:eastAsia="en-GB"/>
        </w:rPr>
        <w:fldChar w:fldCharType="end"/>
      </w:r>
    </w:p>
    <w:p w:rsidR="00FD5EEA" w:rsidRDefault="00FD5EEA" w:rsidP="00AE28F2">
      <w:pPr>
        <w:pStyle w:val="Heading2"/>
      </w:pPr>
      <w:bookmarkStart w:id="13" w:name="_Toc20760613"/>
      <w:r>
        <w:t>Заключение</w:t>
      </w:r>
      <w:bookmarkEnd w:id="13"/>
    </w:p>
    <w:p w:rsidR="0097391B" w:rsidRPr="0097391B" w:rsidRDefault="0097391B" w:rsidP="0097391B">
      <w:r w:rsidRPr="0097391B">
        <w:t>«Комната» — это тот фильм, ради которого поедешь в кинотеатр на другом конце города, если вдруг какой-то сумасшедший решит его показать на большом экране. </w:t>
      </w:r>
      <w:r w:rsidRPr="0097391B">
        <w:br/>
        <w:t>«Комната» — это фильм, который ты будешь предлагать посмотреть в компании своих друзей до самой старости. </w:t>
      </w:r>
      <w:r>
        <w:t xml:space="preserve"> </w:t>
      </w:r>
      <w:r w:rsidRPr="0097391B">
        <w:t>«Комната» — это электронная копия любимого фильма, с которой будешь время от времени смахивать электронную пыль компьютерной мышкой, потому что так и не найдешь, где его купить на физическом носителе.</w:t>
      </w:r>
      <w:r>
        <w:t xml:space="preserve"> </w:t>
      </w:r>
      <w:r w:rsidRPr="0097391B">
        <w:t>«Комната» — это триумф непризнанного гения, которому многие стесняются признаться в своей искренней и нежной любви.</w:t>
      </w:r>
    </w:p>
    <w:p w:rsidR="0097391B" w:rsidRDefault="0097391B" w:rsidP="0097391B">
      <w:r w:rsidRPr="0097391B">
        <w:t>8 из 10.</w:t>
      </w:r>
    </w:p>
    <w:p w:rsidR="00300861" w:rsidRDefault="00300861" w:rsidP="00300861">
      <w:pPr>
        <w:pStyle w:val="Heading1"/>
      </w:pPr>
      <w:bookmarkStart w:id="14" w:name="_Toc20760614"/>
      <w:r w:rsidRPr="00300861"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58138AAA">
            <wp:simplePos x="0" y="0"/>
            <wp:positionH relativeFrom="column">
              <wp:posOffset>-231990</wp:posOffset>
            </wp:positionH>
            <wp:positionV relativeFrom="paragraph">
              <wp:posOffset>706357</wp:posOffset>
            </wp:positionV>
            <wp:extent cx="2983230" cy="1550035"/>
            <wp:effectExtent l="0" t="0" r="127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3230" cy="155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Памятка по геометрии – вычисление площади праллелограмма</w:t>
      </w:r>
      <w:bookmarkEnd w:id="14"/>
    </w:p>
    <w:p w:rsidR="00300861" w:rsidRDefault="00300861" w:rsidP="00300861">
      <w:r>
        <w:rPr>
          <w:lang w:val="en-US"/>
        </w:rPr>
        <w:t>S</w:t>
      </w:r>
      <w:r w:rsidRPr="004E6A13">
        <w:t xml:space="preserve"> – </w:t>
      </w:r>
      <w:r>
        <w:t>площадь параллелограмма</w:t>
      </w:r>
    </w:p>
    <w:p w:rsidR="00300861" w:rsidRDefault="00300861" w:rsidP="00300861">
      <w:r>
        <w:rPr>
          <w:lang w:val="en-US"/>
        </w:rPr>
        <w:t>a</w:t>
      </w:r>
      <w:r w:rsidRPr="004E6A13">
        <w:t xml:space="preserve"> – </w:t>
      </w:r>
      <w:r>
        <w:t>сторона</w:t>
      </w:r>
    </w:p>
    <w:p w:rsidR="00FD5EEA" w:rsidRDefault="00300861" w:rsidP="00300861">
      <w:r>
        <w:rPr>
          <w:lang w:val="en-US"/>
        </w:rPr>
        <w:t>h</w:t>
      </w:r>
      <w:r w:rsidRPr="0049620D">
        <w:t xml:space="preserve"> – </w:t>
      </w:r>
      <w:r>
        <w:t>высота</w:t>
      </w:r>
    </w:p>
    <w:p w:rsidR="00300861" w:rsidRDefault="00FD5EEA" w:rsidP="00FD5EEA">
      <w:pPr>
        <w:pStyle w:val="Formula"/>
      </w:pPr>
      <m:oMathPara>
        <m:oMath>
          <m:r>
            <w:rPr>
              <w:rFonts w:ascii="Cambria Math" w:hAnsi="Cambria Math"/>
            </w:rPr>
            <m:t>S=a∙h</m:t>
          </m:r>
        </m:oMath>
      </m:oMathPara>
    </w:p>
    <w:p w:rsidR="0049620D" w:rsidRPr="0049620D" w:rsidRDefault="0049620D" w:rsidP="0049620D">
      <w:pPr>
        <w:pStyle w:val="Heading1"/>
      </w:pPr>
      <w:bookmarkStart w:id="15" w:name="_Toc20760615"/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13F45FC">
            <wp:simplePos x="0" y="0"/>
            <wp:positionH relativeFrom="column">
              <wp:posOffset>164721</wp:posOffset>
            </wp:positionH>
            <wp:positionV relativeFrom="paragraph">
              <wp:posOffset>313036</wp:posOffset>
            </wp:positionV>
            <wp:extent cx="5710555" cy="3843020"/>
            <wp:effectExtent l="0" t="0" r="17145" b="17780"/>
            <wp:wrapSquare wrapText="bothSides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прогноз погоды</w:t>
      </w:r>
      <w:bookmarkEnd w:id="15"/>
    </w:p>
    <w:p w:rsidR="00300861" w:rsidRDefault="00300861" w:rsidP="0049620D">
      <w:pPr>
        <w:ind w:firstLine="0"/>
      </w:pPr>
      <w:bookmarkStart w:id="16" w:name="_GoBack"/>
      <w:bookmarkEnd w:id="16"/>
    </w:p>
    <w:p w:rsidR="00300861" w:rsidRDefault="00904363" w:rsidP="004E6A13">
      <w:pPr>
        <w:pStyle w:val="Picname"/>
        <w:jc w:val="left"/>
      </w:pPr>
      <w:r>
        <w:t xml:space="preserve">Диаграмма 1. </w:t>
      </w:r>
      <w:r w:rsidR="0049620D">
        <w:t>Прогноз погоды в г. Владимире с 23.09.2019 по 25.09.2019</w:t>
      </w:r>
    </w:p>
    <w:p w:rsidR="0049620D" w:rsidRDefault="0049620D" w:rsidP="0049620D">
      <w:pPr>
        <w:pStyle w:val="Heading1"/>
      </w:pPr>
      <w:bookmarkStart w:id="17" w:name="_Toc20760616"/>
      <w:r>
        <w:lastRenderedPageBreak/>
        <w:t>Расписание группы М3101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701"/>
        <w:gridCol w:w="3402"/>
        <w:gridCol w:w="2060"/>
        <w:gridCol w:w="2038"/>
      </w:tblGrid>
      <w:tr w:rsidR="0049620D" w:rsidRPr="0049620D" w:rsidTr="00904363">
        <w:tc>
          <w:tcPr>
            <w:tcW w:w="988" w:type="dxa"/>
          </w:tcPr>
          <w:p w:rsidR="0049620D" w:rsidRPr="0049620D" w:rsidRDefault="0049620D" w:rsidP="0049620D">
            <w:pPr>
              <w:pStyle w:val="Heading2"/>
            </w:pPr>
            <w:bookmarkStart w:id="18" w:name="_Toc20760617"/>
            <w:r w:rsidRPr="0049620D">
              <w:t>Пара</w:t>
            </w:r>
            <w:bookmarkEnd w:id="18"/>
          </w:p>
        </w:tc>
        <w:tc>
          <w:tcPr>
            <w:tcW w:w="1701" w:type="dxa"/>
          </w:tcPr>
          <w:p w:rsidR="0049620D" w:rsidRPr="0049620D" w:rsidRDefault="0049620D" w:rsidP="0049620D">
            <w:pPr>
              <w:pStyle w:val="Heading2"/>
            </w:pPr>
            <w:bookmarkStart w:id="19" w:name="_Toc20760618"/>
            <w:r w:rsidRPr="0049620D">
              <w:t>Время</w:t>
            </w:r>
            <w:bookmarkEnd w:id="19"/>
          </w:p>
        </w:tc>
        <w:tc>
          <w:tcPr>
            <w:tcW w:w="3402" w:type="dxa"/>
          </w:tcPr>
          <w:p w:rsidR="0049620D" w:rsidRPr="0049620D" w:rsidRDefault="0049620D" w:rsidP="0049620D">
            <w:pPr>
              <w:pStyle w:val="Heading2"/>
            </w:pPr>
            <w:bookmarkStart w:id="20" w:name="_Toc20760619"/>
            <w:r w:rsidRPr="0049620D">
              <w:t>Аудитория</w:t>
            </w:r>
            <w:bookmarkEnd w:id="20"/>
          </w:p>
        </w:tc>
        <w:tc>
          <w:tcPr>
            <w:tcW w:w="2060" w:type="dxa"/>
          </w:tcPr>
          <w:p w:rsidR="0049620D" w:rsidRPr="0049620D" w:rsidRDefault="0049620D" w:rsidP="0049620D">
            <w:pPr>
              <w:pStyle w:val="Heading2"/>
            </w:pPr>
            <w:bookmarkStart w:id="21" w:name="_Toc20760620"/>
            <w:r w:rsidRPr="0049620D">
              <w:t>Предмет</w:t>
            </w:r>
            <w:bookmarkEnd w:id="21"/>
          </w:p>
        </w:tc>
        <w:tc>
          <w:tcPr>
            <w:tcW w:w="2038" w:type="dxa"/>
          </w:tcPr>
          <w:p w:rsidR="0049620D" w:rsidRPr="0049620D" w:rsidRDefault="0049620D" w:rsidP="0049620D">
            <w:pPr>
              <w:pStyle w:val="Heading2"/>
            </w:pPr>
            <w:bookmarkStart w:id="22" w:name="_Toc20760621"/>
            <w:r w:rsidRPr="0049620D">
              <w:t>Преподаватель</w:t>
            </w:r>
            <w:bookmarkEnd w:id="22"/>
          </w:p>
        </w:tc>
      </w:tr>
      <w:tr w:rsidR="0049620D" w:rsidTr="00904363">
        <w:tc>
          <w:tcPr>
            <w:tcW w:w="988" w:type="dxa"/>
          </w:tcPr>
          <w:p w:rsidR="0049620D" w:rsidRDefault="0049620D" w:rsidP="0049620D">
            <w:pPr>
              <w:ind w:firstLine="0"/>
            </w:pPr>
            <w:r>
              <w:t>2</w:t>
            </w:r>
          </w:p>
        </w:tc>
        <w:tc>
          <w:tcPr>
            <w:tcW w:w="1701" w:type="dxa"/>
          </w:tcPr>
          <w:p w:rsidR="0049620D" w:rsidRDefault="0049620D" w:rsidP="0049620D">
            <w:pPr>
              <w:ind w:firstLine="0"/>
            </w:pPr>
            <w:r>
              <w:t>10:00 – 11:30</w:t>
            </w:r>
          </w:p>
        </w:tc>
        <w:tc>
          <w:tcPr>
            <w:tcW w:w="3402" w:type="dxa"/>
          </w:tcPr>
          <w:p w:rsidR="0049620D" w:rsidRDefault="0049620D" w:rsidP="0049620D">
            <w:pPr>
              <w:ind w:firstLine="0"/>
            </w:pPr>
            <w:r>
              <w:t>Согласно группам</w:t>
            </w:r>
            <w:r w:rsidR="00904363">
              <w:t>, корп. на Ломоносова, д. 9</w:t>
            </w:r>
          </w:p>
        </w:tc>
        <w:tc>
          <w:tcPr>
            <w:tcW w:w="2060" w:type="dxa"/>
          </w:tcPr>
          <w:p w:rsidR="0049620D" w:rsidRDefault="0049620D" w:rsidP="0049620D">
            <w:pPr>
              <w:ind w:firstLine="0"/>
            </w:pPr>
            <w:r>
              <w:t>Английский язык</w:t>
            </w:r>
          </w:p>
        </w:tc>
        <w:tc>
          <w:tcPr>
            <w:tcW w:w="2038" w:type="dxa"/>
          </w:tcPr>
          <w:p w:rsidR="0049620D" w:rsidRDefault="0049620D" w:rsidP="0049620D">
            <w:pPr>
              <w:ind w:firstLine="0"/>
            </w:pPr>
            <w:r>
              <w:t>Согласно группам</w:t>
            </w:r>
          </w:p>
        </w:tc>
      </w:tr>
      <w:tr w:rsidR="0049620D" w:rsidTr="00904363">
        <w:trPr>
          <w:trHeight w:val="1198"/>
        </w:trPr>
        <w:tc>
          <w:tcPr>
            <w:tcW w:w="988" w:type="dxa"/>
          </w:tcPr>
          <w:p w:rsidR="0049620D" w:rsidRDefault="0049620D" w:rsidP="0049620D">
            <w:pPr>
              <w:ind w:firstLine="0"/>
            </w:pPr>
            <w:r>
              <w:t>3</w:t>
            </w:r>
          </w:p>
        </w:tc>
        <w:tc>
          <w:tcPr>
            <w:tcW w:w="1701" w:type="dxa"/>
          </w:tcPr>
          <w:p w:rsidR="0049620D" w:rsidRDefault="0049620D" w:rsidP="0049620D">
            <w:pPr>
              <w:ind w:firstLine="0"/>
            </w:pPr>
            <w:r>
              <w:t xml:space="preserve">11:40 </w:t>
            </w:r>
            <w:r w:rsidR="00904363">
              <w:t>–</w:t>
            </w:r>
            <w:r>
              <w:t xml:space="preserve"> </w:t>
            </w:r>
            <w:r w:rsidR="00904363">
              <w:t>13:10</w:t>
            </w:r>
          </w:p>
        </w:tc>
        <w:tc>
          <w:tcPr>
            <w:tcW w:w="3402" w:type="dxa"/>
          </w:tcPr>
          <w:p w:rsidR="0049620D" w:rsidRDefault="00904363" w:rsidP="0049620D">
            <w:pPr>
              <w:ind w:firstLine="0"/>
            </w:pPr>
            <w:r>
              <w:t>1223, корп. на Ломоносова, д. 9</w:t>
            </w:r>
          </w:p>
        </w:tc>
        <w:tc>
          <w:tcPr>
            <w:tcW w:w="2060" w:type="dxa"/>
          </w:tcPr>
          <w:p w:rsidR="0049620D" w:rsidRDefault="00904363" w:rsidP="0049620D">
            <w:pPr>
              <w:ind w:firstLine="0"/>
            </w:pPr>
            <w:r>
              <w:t>Линейная алгебра (лекция)</w:t>
            </w:r>
          </w:p>
        </w:tc>
        <w:tc>
          <w:tcPr>
            <w:tcW w:w="2038" w:type="dxa"/>
          </w:tcPr>
          <w:p w:rsidR="0049620D" w:rsidRDefault="00904363" w:rsidP="0049620D">
            <w:pPr>
              <w:ind w:firstLine="0"/>
            </w:pPr>
            <w:r>
              <w:t>Москаленко Мария Александровна</w:t>
            </w:r>
          </w:p>
        </w:tc>
      </w:tr>
    </w:tbl>
    <w:p w:rsidR="0049620D" w:rsidRPr="0049620D" w:rsidRDefault="00904363" w:rsidP="00904363">
      <w:pPr>
        <w:pStyle w:val="Tablename"/>
      </w:pPr>
      <w:r>
        <w:t>Таблица 1. Расписание группы М3101 на 23.09.2019</w:t>
      </w:r>
    </w:p>
    <w:sectPr w:rsidR="0049620D" w:rsidRPr="0049620D" w:rsidSect="009A46DE">
      <w:type w:val="continuous"/>
      <w:pgSz w:w="11900" w:h="16840"/>
      <w:pgMar w:top="1134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795E" w:rsidRDefault="000F795E" w:rsidP="00D83626">
      <w:r>
        <w:separator/>
      </w:r>
    </w:p>
    <w:p w:rsidR="000F795E" w:rsidRDefault="000F795E"/>
  </w:endnote>
  <w:endnote w:type="continuationSeparator" w:id="0">
    <w:p w:rsidR="000F795E" w:rsidRDefault="000F795E" w:rsidP="00D83626">
      <w:r>
        <w:continuationSeparator/>
      </w:r>
    </w:p>
    <w:p w:rsidR="000F795E" w:rsidRDefault="000F79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114303332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64AFD" w:rsidRDefault="00C64AFD" w:rsidP="000B4F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C64AFD" w:rsidRDefault="00C64A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99451746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C64AFD" w:rsidRDefault="00C64AFD" w:rsidP="000B4FE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C64AFD" w:rsidRDefault="00C64A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795E" w:rsidRDefault="000F795E" w:rsidP="00D83626">
      <w:r>
        <w:separator/>
      </w:r>
    </w:p>
    <w:p w:rsidR="000F795E" w:rsidRDefault="000F795E"/>
  </w:footnote>
  <w:footnote w:type="continuationSeparator" w:id="0">
    <w:p w:rsidR="000F795E" w:rsidRDefault="000F795E" w:rsidP="00D83626">
      <w:r>
        <w:continuationSeparator/>
      </w:r>
    </w:p>
    <w:p w:rsidR="000F795E" w:rsidRDefault="000F795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57C0F" w:rsidRPr="00557C0F" w:rsidRDefault="00557C0F" w:rsidP="00557C0F">
    <w:pPr>
      <w:pStyle w:val="Header"/>
    </w:pPr>
    <w:r w:rsidRPr="00557C0F">
      <w:t>Оформление текстового документа со сложной структурой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D3BBE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CD77682"/>
    <w:multiLevelType w:val="multilevel"/>
    <w:tmpl w:val="BD5AAF1A"/>
    <w:lvl w:ilvl="0">
      <w:start w:val="1"/>
      <w:numFmt w:val="decimal"/>
      <w:pStyle w:val="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63295BA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696193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attachedTemplate r:id="rId1"/>
  <w:defaultTabStop w:val="85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B7C"/>
    <w:rsid w:val="00052D11"/>
    <w:rsid w:val="000B5E32"/>
    <w:rsid w:val="000F795E"/>
    <w:rsid w:val="00132A47"/>
    <w:rsid w:val="00207513"/>
    <w:rsid w:val="00285308"/>
    <w:rsid w:val="002F3E34"/>
    <w:rsid w:val="00300861"/>
    <w:rsid w:val="003032CB"/>
    <w:rsid w:val="003C7D05"/>
    <w:rsid w:val="00407C69"/>
    <w:rsid w:val="0044764E"/>
    <w:rsid w:val="004846FB"/>
    <w:rsid w:val="0049620D"/>
    <w:rsid w:val="004E6A13"/>
    <w:rsid w:val="00527F5E"/>
    <w:rsid w:val="00556318"/>
    <w:rsid w:val="00557C0F"/>
    <w:rsid w:val="00560A45"/>
    <w:rsid w:val="005F75F5"/>
    <w:rsid w:val="00601C0C"/>
    <w:rsid w:val="00637411"/>
    <w:rsid w:val="00670169"/>
    <w:rsid w:val="007414FC"/>
    <w:rsid w:val="0077424E"/>
    <w:rsid w:val="008D7651"/>
    <w:rsid w:val="00904363"/>
    <w:rsid w:val="00912023"/>
    <w:rsid w:val="009136B2"/>
    <w:rsid w:val="0097391B"/>
    <w:rsid w:val="009A46DE"/>
    <w:rsid w:val="009D34EA"/>
    <w:rsid w:val="00A452D5"/>
    <w:rsid w:val="00A7788F"/>
    <w:rsid w:val="00AE28F2"/>
    <w:rsid w:val="00AE732C"/>
    <w:rsid w:val="00B0701E"/>
    <w:rsid w:val="00B3147D"/>
    <w:rsid w:val="00BB3327"/>
    <w:rsid w:val="00C13620"/>
    <w:rsid w:val="00C64AFD"/>
    <w:rsid w:val="00D26032"/>
    <w:rsid w:val="00D30059"/>
    <w:rsid w:val="00D83626"/>
    <w:rsid w:val="00D90D25"/>
    <w:rsid w:val="00DF43E1"/>
    <w:rsid w:val="00EC2766"/>
    <w:rsid w:val="00F25C42"/>
    <w:rsid w:val="00FC3B7C"/>
    <w:rsid w:val="00FD35EB"/>
    <w:rsid w:val="00FD5EEA"/>
    <w:rsid w:val="00FD6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E2637E"/>
  <w15:chartTrackingRefBased/>
  <w15:docId w15:val="{2733D3B3-A67F-574D-9799-69E11D116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136B2"/>
    <w:pPr>
      <w:spacing w:after="120" w:line="360" w:lineRule="auto"/>
      <w:ind w:firstLine="851"/>
      <w:jc w:val="both"/>
    </w:pPr>
    <w:rPr>
      <w:rFonts w:ascii="Times New Roman" w:hAnsi="Times New Roman" w:cs="Times New Roman"/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43E1"/>
    <w:pPr>
      <w:keepNext/>
      <w:keepLines/>
      <w:pageBreakBefore/>
      <w:suppressAutoHyphens/>
      <w:spacing w:after="240"/>
      <w:ind w:firstLine="0"/>
      <w:jc w:val="center"/>
      <w:outlineLvl w:val="0"/>
    </w:pPr>
    <w:rPr>
      <w:rFonts w:eastAsiaTheme="majorEastAsia"/>
      <w:b/>
      <w:bCs/>
      <w:caps/>
      <w:sz w:val="28"/>
      <w:szCs w:val="28"/>
    </w:rPr>
  </w:style>
  <w:style w:type="paragraph" w:styleId="Heading2">
    <w:name w:val="heading 2"/>
    <w:next w:val="Normal"/>
    <w:link w:val="Heading2Char"/>
    <w:uiPriority w:val="9"/>
    <w:unhideWhenUsed/>
    <w:qFormat/>
    <w:rsid w:val="00DF43E1"/>
    <w:pPr>
      <w:keepNext/>
      <w:keepLines/>
      <w:suppressAutoHyphens/>
      <w:spacing w:after="240" w:line="360" w:lineRule="auto"/>
      <w:outlineLvl w:val="1"/>
    </w:pPr>
    <w:rPr>
      <w:rFonts w:ascii="Times New Roman" w:eastAsiaTheme="majorEastAsia" w:hAnsi="Times New Roman" w:cs="Times New Roman"/>
      <w:b/>
      <w:bCs/>
      <w:color w:val="000000" w:themeColor="text1"/>
    </w:rPr>
  </w:style>
  <w:style w:type="paragraph" w:styleId="Heading3">
    <w:name w:val="heading 3"/>
    <w:next w:val="Normal"/>
    <w:link w:val="Heading3Char"/>
    <w:uiPriority w:val="9"/>
    <w:unhideWhenUsed/>
    <w:qFormat/>
    <w:rsid w:val="00DF43E1"/>
    <w:pPr>
      <w:keepNext/>
      <w:keepLines/>
      <w:suppressAutoHyphens/>
      <w:spacing w:after="240" w:line="360" w:lineRule="auto"/>
      <w:outlineLvl w:val="2"/>
    </w:pPr>
    <w:rPr>
      <w:rFonts w:ascii="Times New Roman" w:eastAsiaTheme="majorEastAsia" w:hAnsi="Times New Roman" w:cs="Times New Roman"/>
      <w:i/>
      <w:i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9D34E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527F5E"/>
    <w:pPr>
      <w:spacing w:before="100" w:beforeAutospacing="1" w:after="100" w:afterAutospacing="1"/>
    </w:pPr>
    <w:rPr>
      <w:rFonts w:eastAsia="Times New Roman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DF43E1"/>
    <w:rPr>
      <w:rFonts w:ascii="Times New Roman" w:eastAsiaTheme="majorEastAsia" w:hAnsi="Times New Roman" w:cs="Times New Roman"/>
      <w:b/>
      <w:bCs/>
      <w:caps/>
      <w:color w:val="000000" w:themeColor="text1"/>
      <w:sz w:val="28"/>
      <w:szCs w:val="28"/>
      <w:lang w:val="en-US"/>
    </w:rPr>
  </w:style>
  <w:style w:type="paragraph" w:styleId="Header">
    <w:name w:val="header"/>
    <w:basedOn w:val="Footer"/>
    <w:link w:val="HeaderChar"/>
    <w:uiPriority w:val="99"/>
    <w:unhideWhenUsed/>
    <w:rsid w:val="00557C0F"/>
  </w:style>
  <w:style w:type="character" w:customStyle="1" w:styleId="HeaderChar">
    <w:name w:val="Header Char"/>
    <w:basedOn w:val="DefaultParagraphFont"/>
    <w:link w:val="Header"/>
    <w:uiPriority w:val="99"/>
    <w:rsid w:val="00557C0F"/>
    <w:rPr>
      <w:rFonts w:ascii="Times New Roman" w:hAnsi="Times New Roman" w:cs="Times New Roman"/>
      <w:i/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unhideWhenUsed/>
    <w:rsid w:val="00557C0F"/>
    <w:pPr>
      <w:tabs>
        <w:tab w:val="center" w:pos="4677"/>
        <w:tab w:val="right" w:pos="9355"/>
      </w:tabs>
      <w:ind w:firstLine="0"/>
      <w:jc w:val="center"/>
    </w:pPr>
    <w:rPr>
      <w:i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557C0F"/>
    <w:rPr>
      <w:rFonts w:ascii="Times New Roman" w:hAnsi="Times New Roman" w:cs="Times New Roman"/>
      <w:i/>
      <w:color w:val="000000" w:themeColor="text1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DF43E1"/>
    <w:rPr>
      <w:rFonts w:ascii="Times New Roman" w:eastAsiaTheme="majorEastAsia" w:hAnsi="Times New Roman" w:cs="Times New Roman"/>
      <w:b/>
      <w:bCs/>
      <w:color w:val="000000" w:themeColor="text1"/>
    </w:rPr>
  </w:style>
  <w:style w:type="paragraph" w:customStyle="1" w:styleId="Picname">
    <w:name w:val="Pic name"/>
    <w:basedOn w:val="Tablename"/>
    <w:next w:val="Normal"/>
    <w:qFormat/>
    <w:rsid w:val="00DF43E1"/>
    <w:pPr>
      <w:jc w:val="center"/>
    </w:pPr>
  </w:style>
  <w:style w:type="paragraph" w:customStyle="1" w:styleId="Formula">
    <w:name w:val="Formula"/>
    <w:next w:val="Normal"/>
    <w:qFormat/>
    <w:rsid w:val="00300861"/>
    <w:pPr>
      <w:keepNext/>
      <w:keepLines/>
      <w:suppressAutoHyphens/>
      <w:spacing w:before="120" w:after="240"/>
      <w:ind w:firstLine="1418"/>
    </w:pPr>
    <w:rPr>
      <w:rFonts w:ascii="Times New Roman" w:hAnsi="Times New Roman" w:cs="Times New Roman"/>
      <w:i/>
      <w:color w:val="000000" w:themeColor="text1"/>
    </w:rPr>
  </w:style>
  <w:style w:type="character" w:styleId="Hyperlink">
    <w:name w:val="Hyperlink"/>
    <w:basedOn w:val="DefaultParagraphFont"/>
    <w:uiPriority w:val="99"/>
    <w:unhideWhenUsed/>
    <w:rsid w:val="0044764E"/>
    <w:rPr>
      <w:color w:val="0563C1" w:themeColor="hyperlink"/>
      <w:u w:val="single"/>
    </w:rPr>
  </w:style>
  <w:style w:type="paragraph" w:customStyle="1" w:styleId="a">
    <w:name w:val="Список"/>
    <w:qFormat/>
    <w:rsid w:val="00601C0C"/>
    <w:pPr>
      <w:keepNext/>
      <w:keepLines/>
      <w:numPr>
        <w:numId w:val="4"/>
      </w:numPr>
      <w:spacing w:after="120" w:line="360" w:lineRule="auto"/>
    </w:pPr>
    <w:rPr>
      <w:rFonts w:ascii="Times New Roman" w:eastAsiaTheme="majorEastAsia" w:hAnsi="Times New Roman" w:cs="Times New Roman"/>
      <w:bCs/>
      <w:color w:val="000000" w:themeColor="text1"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AE28F2"/>
    <w:pPr>
      <w:tabs>
        <w:tab w:val="right" w:leader="dot" w:pos="10189"/>
      </w:tabs>
      <w:spacing w:after="0"/>
      <w:ind w:left="480"/>
      <w:jc w:val="left"/>
    </w:pPr>
    <w:rPr>
      <w:i/>
      <w:i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44764E"/>
    <w:pPr>
      <w:spacing w:after="0"/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44764E"/>
    <w:pPr>
      <w:spacing w:after="0"/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44764E"/>
    <w:pPr>
      <w:spacing w:after="0"/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44764E"/>
    <w:pPr>
      <w:spacing w:after="0"/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44764E"/>
    <w:pPr>
      <w:spacing w:after="0"/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44764E"/>
    <w:pPr>
      <w:spacing w:after="0"/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DF43E1"/>
    <w:rPr>
      <w:rFonts w:ascii="Times New Roman" w:eastAsiaTheme="majorEastAsia" w:hAnsi="Times New Roman" w:cs="Times New Roman"/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9D34E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Definition">
    <w:name w:val="Definition"/>
    <w:next w:val="Normal"/>
    <w:qFormat/>
    <w:rsid w:val="00DF43E1"/>
    <w:pPr>
      <w:spacing w:after="120" w:line="360" w:lineRule="auto"/>
      <w:ind w:firstLine="851"/>
    </w:pPr>
    <w:rPr>
      <w:rFonts w:ascii="Times New Roman" w:hAnsi="Times New Roman" w:cs="Times New Roman"/>
      <w:b/>
      <w:color w:val="000000" w:themeColor="text1"/>
    </w:rPr>
  </w:style>
  <w:style w:type="paragraph" w:customStyle="1" w:styleId="Annotation">
    <w:name w:val="Annotation"/>
    <w:next w:val="Normal"/>
    <w:qFormat/>
    <w:rsid w:val="00DF43E1"/>
    <w:pPr>
      <w:spacing w:after="120"/>
      <w:ind w:firstLine="851"/>
    </w:pPr>
    <w:rPr>
      <w:rFonts w:ascii="Times New Roman" w:hAnsi="Times New Roman" w:cs="Times New Roman"/>
      <w:i/>
      <w:color w:val="000000" w:themeColor="text1"/>
      <w:sz w:val="22"/>
    </w:rPr>
  </w:style>
  <w:style w:type="paragraph" w:customStyle="1" w:styleId="Tablename">
    <w:name w:val="Table name"/>
    <w:next w:val="Normal"/>
    <w:qFormat/>
    <w:rsid w:val="00DF43E1"/>
    <w:pPr>
      <w:suppressAutoHyphens/>
      <w:spacing w:after="20"/>
    </w:pPr>
    <w:rPr>
      <w:rFonts w:ascii="Times New Roman" w:hAnsi="Times New Roman" w:cs="Times New Roman"/>
      <w:b/>
      <w:i/>
      <w:color w:val="000000" w:themeColor="text1"/>
      <w:sz w:val="22"/>
    </w:rPr>
  </w:style>
  <w:style w:type="numbering" w:styleId="111111">
    <w:name w:val="Outline List 2"/>
    <w:basedOn w:val="NoList"/>
    <w:uiPriority w:val="99"/>
    <w:semiHidden/>
    <w:unhideWhenUsed/>
    <w:rsid w:val="00601C0C"/>
    <w:pPr>
      <w:numPr>
        <w:numId w:val="3"/>
      </w:numPr>
    </w:pPr>
  </w:style>
  <w:style w:type="paragraph" w:styleId="TOCHeading">
    <w:name w:val="TOC Heading"/>
    <w:basedOn w:val="Normal"/>
    <w:next w:val="Normal"/>
    <w:uiPriority w:val="39"/>
    <w:unhideWhenUsed/>
    <w:qFormat/>
    <w:rsid w:val="00AE28F2"/>
    <w:pPr>
      <w:jc w:val="center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AE28F2"/>
    <w:pPr>
      <w:tabs>
        <w:tab w:val="right" w:leader="dot" w:pos="10189"/>
      </w:tabs>
      <w:spacing w:before="120"/>
      <w:jc w:val="left"/>
    </w:pPr>
    <w:rPr>
      <w:b/>
      <w:bCs/>
      <w:caps/>
      <w:noProof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AE28F2"/>
    <w:pPr>
      <w:tabs>
        <w:tab w:val="right" w:leader="dot" w:pos="10189"/>
      </w:tabs>
      <w:spacing w:after="0"/>
      <w:ind w:left="240"/>
      <w:jc w:val="left"/>
    </w:pPr>
    <w:rPr>
      <w:smallCaps/>
      <w:noProof/>
      <w:sz w:val="20"/>
      <w:szCs w:val="20"/>
    </w:rPr>
  </w:style>
  <w:style w:type="character" w:customStyle="1" w:styleId="p-programmsitemnamelink">
    <w:name w:val="p-programms__item__name__link"/>
    <w:basedOn w:val="DefaultParagraphFont"/>
    <w:rsid w:val="00670169"/>
  </w:style>
  <w:style w:type="character" w:customStyle="1" w:styleId="p-programmsitemtimevalue">
    <w:name w:val="p-programms__item__time__value"/>
    <w:basedOn w:val="DefaultParagraphFont"/>
    <w:rsid w:val="00670169"/>
  </w:style>
  <w:style w:type="character" w:styleId="PlaceholderText">
    <w:name w:val="Placeholder Text"/>
    <w:basedOn w:val="DefaultParagraphFont"/>
    <w:uiPriority w:val="99"/>
    <w:semiHidden/>
    <w:rsid w:val="00300861"/>
    <w:rPr>
      <w:color w:val="808080"/>
    </w:rPr>
  </w:style>
  <w:style w:type="table" w:styleId="TableGrid">
    <w:name w:val="Table Grid"/>
    <w:basedOn w:val="TableNormal"/>
    <w:uiPriority w:val="39"/>
    <w:rsid w:val="004962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semiHidden/>
    <w:unhideWhenUsed/>
    <w:rsid w:val="00C64A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4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112932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527184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422256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5811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9586607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6893881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012817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4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68888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353472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4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734997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5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271237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2557582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6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437301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3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8838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2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4869194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7261238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514280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4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6293099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599240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1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995186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231168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9088">
              <w:marLeft w:val="0"/>
              <w:marRight w:val="0"/>
              <w:marTop w:val="0"/>
              <w:marBottom w:val="0"/>
              <w:divBdr>
                <w:top w:val="single" w:sz="6" w:space="0" w:color="EDEDED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304820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363873">
              <w:marLeft w:val="-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9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840072">
              <w:marLeft w:val="-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05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003894">
              <w:marLeft w:val="-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149036">
              <w:marLeft w:val="-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7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5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8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4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7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61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13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8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8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11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6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96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5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69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1377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25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1370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630586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128847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824930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293018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750156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664801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1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615935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397439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598747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6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536752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762151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67083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6901005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743584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1080443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858894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994358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766903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2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035326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72944">
              <w:marLeft w:val="0"/>
              <w:marRight w:val="0"/>
              <w:marTop w:val="0"/>
              <w:marBottom w:val="0"/>
              <w:divBdr>
                <w:top w:val="single" w:sz="6" w:space="0" w:color="EDEDED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209527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5593947">
              <w:marLeft w:val="-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6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4473054">
              <w:marLeft w:val="-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8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589343">
              <w:marLeft w:val="-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2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669268">
              <w:marLeft w:val="-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86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7625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2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337112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255728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4192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243188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198076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940732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1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610551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428763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907826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145340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5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826136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997540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395663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36580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9055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6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46951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2226042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305571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93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423828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18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29304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3921">
              <w:marLeft w:val="0"/>
              <w:marRight w:val="0"/>
              <w:marTop w:val="0"/>
              <w:marBottom w:val="0"/>
              <w:divBdr>
                <w:top w:val="single" w:sz="6" w:space="0" w:color="EDEDED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146187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827066">
              <w:marLeft w:val="-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1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1855596">
              <w:marLeft w:val="-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2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10266">
              <w:marLeft w:val="-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885097">
              <w:marLeft w:val="-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70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50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4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9520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180203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576393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2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095482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0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41947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523983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7697584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008399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976048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688174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100921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755581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14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17896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021039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503347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672061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000250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171355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185931">
          <w:marLeft w:val="-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50482">
              <w:marLeft w:val="0"/>
              <w:marRight w:val="0"/>
              <w:marTop w:val="0"/>
              <w:marBottom w:val="0"/>
              <w:divBdr>
                <w:top w:val="single" w:sz="6" w:space="0" w:color="EDEDED"/>
                <w:left w:val="single" w:sz="6" w:space="0" w:color="EDEDED"/>
                <w:bottom w:val="single" w:sz="6" w:space="0" w:color="EDEDED"/>
                <w:right w:val="single" w:sz="6" w:space="0" w:color="EDEDED"/>
              </w:divBdr>
              <w:divsChild>
                <w:div w:id="103835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698684">
              <w:marLeft w:val="-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243241">
              <w:marLeft w:val="-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8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162138">
              <w:marLeft w:val="-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1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79478">
              <w:marLeft w:val="-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76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888811">
              <w:marLeft w:val="-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848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063858">
              <w:marLeft w:val="-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76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1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gif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zzrrg/Library/Group%20Containers/UBF8T346G9.Office/User%20Content.localized/Templates.localized/Laba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GB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4.0289260717410326E-2"/>
          <c:y val="4.3650793650793648E-2"/>
          <c:w val="0.93424777631962674"/>
          <c:h val="0.79349081364829377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Температура, ºC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Sheet1!$A$2:$A$13</c:f>
              <c:strCache>
                <c:ptCount val="12"/>
                <c:pt idx="0">
                  <c:v>23.09 3:00</c:v>
                </c:pt>
                <c:pt idx="1">
                  <c:v>23.09 9:00</c:v>
                </c:pt>
                <c:pt idx="2">
                  <c:v>23.09 15:00</c:v>
                </c:pt>
                <c:pt idx="3">
                  <c:v>23.09 21:00</c:v>
                </c:pt>
                <c:pt idx="4">
                  <c:v>24.09 3:00</c:v>
                </c:pt>
                <c:pt idx="5">
                  <c:v>24.09 9:00</c:v>
                </c:pt>
                <c:pt idx="6">
                  <c:v>24.09 15:00</c:v>
                </c:pt>
                <c:pt idx="7">
                  <c:v>24.09 21:00</c:v>
                </c:pt>
                <c:pt idx="8">
                  <c:v>25.09 3:00</c:v>
                </c:pt>
                <c:pt idx="9">
                  <c:v>25.09 9:00</c:v>
                </c:pt>
                <c:pt idx="10">
                  <c:v>25.09 15:00</c:v>
                </c:pt>
                <c:pt idx="11">
                  <c:v>25.09 21:00</c:v>
                </c:pt>
              </c:strCache>
            </c:strRef>
          </c:cat>
          <c:val>
            <c:numRef>
              <c:f>Sheet1!$B$2:$B$13</c:f>
              <c:numCache>
                <c:formatCode>General</c:formatCode>
                <c:ptCount val="12"/>
                <c:pt idx="0">
                  <c:v>1</c:v>
                </c:pt>
                <c:pt idx="1">
                  <c:v>4</c:v>
                </c:pt>
                <c:pt idx="2">
                  <c:v>6</c:v>
                </c:pt>
                <c:pt idx="3">
                  <c:v>2</c:v>
                </c:pt>
                <c:pt idx="4">
                  <c:v>1</c:v>
                </c:pt>
                <c:pt idx="5">
                  <c:v>3</c:v>
                </c:pt>
                <c:pt idx="6">
                  <c:v>6</c:v>
                </c:pt>
                <c:pt idx="7">
                  <c:v>1</c:v>
                </c:pt>
                <c:pt idx="8">
                  <c:v>0</c:v>
                </c:pt>
                <c:pt idx="9">
                  <c:v>3</c:v>
                </c:pt>
                <c:pt idx="10">
                  <c:v>6</c:v>
                </c:pt>
                <c:pt idx="11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7F9-5C44-B7F0-5A7EC0F57A7C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Влажность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Sheet1!$A$2:$A$13</c:f>
              <c:strCache>
                <c:ptCount val="12"/>
                <c:pt idx="0">
                  <c:v>23.09 3:00</c:v>
                </c:pt>
                <c:pt idx="1">
                  <c:v>23.09 9:00</c:v>
                </c:pt>
                <c:pt idx="2">
                  <c:v>23.09 15:00</c:v>
                </c:pt>
                <c:pt idx="3">
                  <c:v>23.09 21:00</c:v>
                </c:pt>
                <c:pt idx="4">
                  <c:v>24.09 3:00</c:v>
                </c:pt>
                <c:pt idx="5">
                  <c:v>24.09 9:00</c:v>
                </c:pt>
                <c:pt idx="6">
                  <c:v>24.09 15:00</c:v>
                </c:pt>
                <c:pt idx="7">
                  <c:v>24.09 21:00</c:v>
                </c:pt>
                <c:pt idx="8">
                  <c:v>25.09 3:00</c:v>
                </c:pt>
                <c:pt idx="9">
                  <c:v>25.09 9:00</c:v>
                </c:pt>
                <c:pt idx="10">
                  <c:v>25.09 15:00</c:v>
                </c:pt>
                <c:pt idx="11">
                  <c:v>25.09 21:00</c:v>
                </c:pt>
              </c:strCache>
            </c:strRef>
          </c:cat>
          <c:val>
            <c:numRef>
              <c:f>Sheet1!$C$2:$C$13</c:f>
              <c:numCache>
                <c:formatCode>General</c:formatCode>
                <c:ptCount val="12"/>
                <c:pt idx="0">
                  <c:v>0.92</c:v>
                </c:pt>
                <c:pt idx="1">
                  <c:v>0.86</c:v>
                </c:pt>
                <c:pt idx="2">
                  <c:v>0.66</c:v>
                </c:pt>
                <c:pt idx="3">
                  <c:v>0.8</c:v>
                </c:pt>
                <c:pt idx="4">
                  <c:v>0.89</c:v>
                </c:pt>
                <c:pt idx="5">
                  <c:v>0.83</c:v>
                </c:pt>
                <c:pt idx="6">
                  <c:v>0.57999999999999996</c:v>
                </c:pt>
                <c:pt idx="7">
                  <c:v>0.92</c:v>
                </c:pt>
                <c:pt idx="8">
                  <c:v>0.9</c:v>
                </c:pt>
                <c:pt idx="9">
                  <c:v>0.81</c:v>
                </c:pt>
                <c:pt idx="10">
                  <c:v>0.56999999999999995</c:v>
                </c:pt>
                <c:pt idx="11">
                  <c:v>0.91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7F9-5C44-B7F0-5A7EC0F57A7C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Скорость ветра, м/с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strRef>
              <c:f>Sheet1!$A$2:$A$13</c:f>
              <c:strCache>
                <c:ptCount val="12"/>
                <c:pt idx="0">
                  <c:v>23.09 3:00</c:v>
                </c:pt>
                <c:pt idx="1">
                  <c:v>23.09 9:00</c:v>
                </c:pt>
                <c:pt idx="2">
                  <c:v>23.09 15:00</c:v>
                </c:pt>
                <c:pt idx="3">
                  <c:v>23.09 21:00</c:v>
                </c:pt>
                <c:pt idx="4">
                  <c:v>24.09 3:00</c:v>
                </c:pt>
                <c:pt idx="5">
                  <c:v>24.09 9:00</c:v>
                </c:pt>
                <c:pt idx="6">
                  <c:v>24.09 15:00</c:v>
                </c:pt>
                <c:pt idx="7">
                  <c:v>24.09 21:00</c:v>
                </c:pt>
                <c:pt idx="8">
                  <c:v>25.09 3:00</c:v>
                </c:pt>
                <c:pt idx="9">
                  <c:v>25.09 9:00</c:v>
                </c:pt>
                <c:pt idx="10">
                  <c:v>25.09 15:00</c:v>
                </c:pt>
                <c:pt idx="11">
                  <c:v>25.09 21:00</c:v>
                </c:pt>
              </c:strCache>
            </c:strRef>
          </c:cat>
          <c:val>
            <c:numRef>
              <c:f>Sheet1!$D$2:$D$13</c:f>
              <c:numCache>
                <c:formatCode>General</c:formatCode>
                <c:ptCount val="12"/>
                <c:pt idx="0">
                  <c:v>5</c:v>
                </c:pt>
                <c:pt idx="1">
                  <c:v>6</c:v>
                </c:pt>
                <c:pt idx="2">
                  <c:v>7</c:v>
                </c:pt>
                <c:pt idx="3">
                  <c:v>5</c:v>
                </c:pt>
                <c:pt idx="4">
                  <c:v>4</c:v>
                </c:pt>
                <c:pt idx="5">
                  <c:v>4</c:v>
                </c:pt>
                <c:pt idx="6">
                  <c:v>4</c:v>
                </c:pt>
                <c:pt idx="7">
                  <c:v>3</c:v>
                </c:pt>
                <c:pt idx="8">
                  <c:v>2</c:v>
                </c:pt>
                <c:pt idx="9">
                  <c:v>2</c:v>
                </c:pt>
                <c:pt idx="10">
                  <c:v>3</c:v>
                </c:pt>
                <c:pt idx="11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7F9-5C44-B7F0-5A7EC0F57A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998767920"/>
        <c:axId val="1997722576"/>
      </c:lineChart>
      <c:catAx>
        <c:axId val="1998767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97722576"/>
        <c:crosses val="autoZero"/>
        <c:auto val="1"/>
        <c:lblAlgn val="ctr"/>
        <c:lblOffset val="100"/>
        <c:noMultiLvlLbl val="0"/>
      </c:catAx>
      <c:valAx>
        <c:axId val="1997722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998767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1B17E15-3396-B54E-B5EC-09E7FB339E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Laba.dotx</Template>
  <TotalTime>105</TotalTime>
  <Pages>11</Pages>
  <Words>1675</Words>
  <Characters>9553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Назаров Егор Александрович</cp:lastModifiedBy>
  <cp:revision>19</cp:revision>
  <dcterms:created xsi:type="dcterms:W3CDTF">2019-09-22T17:49:00Z</dcterms:created>
  <dcterms:modified xsi:type="dcterms:W3CDTF">2019-10-01T09:19:00Z</dcterms:modified>
</cp:coreProperties>
</file>